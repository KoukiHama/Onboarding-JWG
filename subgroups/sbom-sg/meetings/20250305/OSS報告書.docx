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9BDE4" w14:textId="7FB6F27A" w:rsidR="001842CE" w:rsidRPr="001B2970" w:rsidRDefault="0087734B" w:rsidP="000A25ED">
      <w:pPr>
        <w:pStyle w:val="22"/>
        <w:numPr>
          <w:ilvl w:val="0"/>
          <w:numId w:val="0"/>
        </w:numPr>
        <w:rPr>
          <w:rFonts w:hint="eastAsia"/>
        </w:rPr>
      </w:pPr>
      <w:bookmarkStart w:id="0" w:name="_Ref491697531"/>
      <w:bookmarkStart w:id="1" w:name="_Toc19878758"/>
      <w:r w:rsidRPr="001B2970">
        <w:t>OSS</w:t>
      </w:r>
      <w:r w:rsidR="00E41BEE" w:rsidRPr="001B2970">
        <w:rPr>
          <w:rFonts w:hint="eastAsia"/>
        </w:rPr>
        <w:t>報告書の様式</w:t>
      </w:r>
      <w:r w:rsidR="005B00B2" w:rsidRPr="001B2970">
        <w:rPr>
          <w:rFonts w:hint="eastAsia"/>
        </w:rPr>
        <w:t>（参考）</w:t>
      </w:r>
      <w:bookmarkEnd w:id="0"/>
      <w:bookmarkEnd w:id="1"/>
    </w:p>
    <w:tbl>
      <w:tblPr>
        <w:tblW w:w="469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000" w:firstRow="0" w:lastRow="0" w:firstColumn="0" w:lastColumn="0" w:noHBand="0" w:noVBand="0"/>
      </w:tblPr>
      <w:tblGrid>
        <w:gridCol w:w="1183"/>
        <w:gridCol w:w="564"/>
        <w:gridCol w:w="80"/>
        <w:gridCol w:w="1703"/>
        <w:gridCol w:w="33"/>
        <w:gridCol w:w="379"/>
        <w:gridCol w:w="169"/>
        <w:gridCol w:w="389"/>
        <w:gridCol w:w="621"/>
        <w:gridCol w:w="100"/>
        <w:gridCol w:w="76"/>
        <w:gridCol w:w="759"/>
        <w:gridCol w:w="240"/>
        <w:gridCol w:w="9"/>
        <w:gridCol w:w="304"/>
        <w:gridCol w:w="259"/>
        <w:gridCol w:w="602"/>
        <w:gridCol w:w="19"/>
        <w:gridCol w:w="1155"/>
      </w:tblGrid>
      <w:tr w:rsidR="001842CE" w:rsidRPr="001B2970" w14:paraId="4475DBDD" w14:textId="77777777" w:rsidTr="001842CE">
        <w:trPr>
          <w:cantSplit/>
          <w:trHeight w:val="542"/>
        </w:trPr>
        <w:tc>
          <w:tcPr>
            <w:tcW w:w="5000" w:type="pct"/>
            <w:gridSpan w:val="1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76A3C7" w14:textId="77777777" w:rsidR="001842CE" w:rsidRPr="001B2970" w:rsidRDefault="001842CE" w:rsidP="001842CE">
            <w:pPr>
              <w:spacing w:line="26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  <w:color w:val="000000"/>
              </w:rPr>
            </w:pPr>
            <w:r w:rsidRPr="001B2970">
              <w:rPr>
                <w:rFonts w:ascii="ＭＳ Ｐゴシック" w:eastAsia="ＭＳ Ｐゴシック" w:hAnsi="ＭＳ Ｐゴシック" w:cs="Arial"/>
                <w:b/>
                <w:color w:val="000000"/>
                <w:sz w:val="28"/>
                <w:szCs w:val="28"/>
              </w:rPr>
              <w:t>OSS（オープンソースソフトウェア）報告書</w:t>
            </w:r>
          </w:p>
        </w:tc>
      </w:tr>
      <w:tr w:rsidR="00BB12BC" w:rsidRPr="001B2970" w14:paraId="07F5717A" w14:textId="77777777" w:rsidTr="00774A32">
        <w:trPr>
          <w:cantSplit/>
          <w:trHeight w:val="44"/>
        </w:trPr>
        <w:tc>
          <w:tcPr>
            <w:tcW w:w="1057" w:type="pct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78808D91" w14:textId="77777777" w:rsidR="001842CE" w:rsidRPr="001B2970" w:rsidRDefault="001842CE" w:rsidP="001842CE">
            <w:pPr>
              <w:textAlignment w:val="baseline"/>
              <w:rPr>
                <w:rFonts w:ascii="ＭＳ Ｐゴシック" w:eastAsia="ＭＳ Ｐゴシック" w:hAnsi="ＭＳ Ｐゴシック" w:cs="Arial"/>
                <w:color w:val="000000"/>
              </w:rPr>
            </w:pPr>
          </w:p>
        </w:tc>
        <w:tc>
          <w:tcPr>
            <w:tcW w:w="985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76C3DD2C" w14:textId="77777777" w:rsidR="001842CE" w:rsidRPr="001B2970" w:rsidRDefault="001842CE" w:rsidP="001842CE">
            <w:pPr>
              <w:jc w:val="center"/>
              <w:textAlignment w:val="baseline"/>
              <w:rPr>
                <w:rFonts w:ascii="ＭＳ Ｐゴシック" w:eastAsia="ＭＳ Ｐゴシック" w:hAnsi="ＭＳ Ｐゴシック" w:cs="Arial"/>
                <w:color w:val="000000"/>
              </w:rPr>
            </w:pPr>
            <w:r w:rsidRPr="001B2970">
              <w:rPr>
                <w:rFonts w:ascii="ＭＳ Ｐゴシック" w:eastAsia="ＭＳ Ｐゴシック" w:hAnsi="ＭＳ Ｐゴシック" w:cs="Arial"/>
                <w:color w:val="000000"/>
              </w:rPr>
              <w:t>承認 / Approver</w:t>
            </w:r>
          </w:p>
        </w:tc>
        <w:tc>
          <w:tcPr>
            <w:tcW w:w="978" w:type="pct"/>
            <w:gridSpan w:val="6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308D798" w14:textId="77777777" w:rsidR="001842CE" w:rsidRPr="001B2970" w:rsidRDefault="001842CE" w:rsidP="001842CE">
            <w:pPr>
              <w:jc w:val="center"/>
              <w:textAlignment w:val="baseline"/>
              <w:rPr>
                <w:rFonts w:ascii="ＭＳ Ｐゴシック" w:eastAsia="ＭＳ Ｐゴシック" w:hAnsi="ＭＳ Ｐゴシック" w:cs="Arial"/>
                <w:color w:val="000000"/>
              </w:rPr>
            </w:pPr>
            <w:r w:rsidRPr="001B2970">
              <w:rPr>
                <w:rFonts w:ascii="ＭＳ Ｐゴシック" w:eastAsia="ＭＳ Ｐゴシック" w:hAnsi="ＭＳ Ｐゴシック" w:cs="Arial"/>
                <w:color w:val="000000"/>
              </w:rPr>
              <w:t>審査 / Verifier</w:t>
            </w:r>
          </w:p>
        </w:tc>
        <w:tc>
          <w:tcPr>
            <w:tcW w:w="953" w:type="pct"/>
            <w:gridSpan w:val="6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1543D0BE" w14:textId="77777777" w:rsidR="001842CE" w:rsidRPr="001B2970" w:rsidRDefault="001842CE" w:rsidP="001842CE">
            <w:pPr>
              <w:jc w:val="center"/>
              <w:textAlignment w:val="baseline"/>
              <w:rPr>
                <w:rFonts w:ascii="ＭＳ Ｐゴシック" w:eastAsia="ＭＳ Ｐゴシック" w:hAnsi="ＭＳ Ｐゴシック" w:cs="Arial"/>
                <w:color w:val="000000"/>
              </w:rPr>
            </w:pPr>
            <w:r w:rsidRPr="001B2970">
              <w:rPr>
                <w:rFonts w:ascii="ＭＳ Ｐゴシック" w:eastAsia="ＭＳ Ｐゴシック" w:hAnsi="ＭＳ Ｐゴシック" w:cs="Arial"/>
                <w:color w:val="000000"/>
              </w:rPr>
              <w:t>審査 / Verifier</w:t>
            </w:r>
          </w:p>
        </w:tc>
        <w:tc>
          <w:tcPr>
            <w:tcW w:w="1027" w:type="pct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5ABB96D" w14:textId="77777777" w:rsidR="001842CE" w:rsidRPr="001B2970" w:rsidRDefault="001842CE" w:rsidP="001842CE">
            <w:pPr>
              <w:jc w:val="center"/>
              <w:textAlignment w:val="baseline"/>
              <w:rPr>
                <w:rFonts w:ascii="ＭＳ Ｐゴシック" w:eastAsia="ＭＳ Ｐゴシック" w:hAnsi="ＭＳ Ｐゴシック" w:cs="Arial"/>
                <w:color w:val="000000"/>
              </w:rPr>
            </w:pPr>
            <w:r w:rsidRPr="001B2970">
              <w:rPr>
                <w:rFonts w:ascii="ＭＳ Ｐゴシック" w:eastAsia="ＭＳ Ｐゴシック" w:hAnsi="ＭＳ Ｐゴシック" w:cs="Arial"/>
                <w:color w:val="000000"/>
              </w:rPr>
              <w:t>作成 / Author</w:t>
            </w:r>
          </w:p>
        </w:tc>
      </w:tr>
      <w:tr w:rsidR="001842CE" w:rsidRPr="001B2970" w14:paraId="4AE52E5D" w14:textId="77777777" w:rsidTr="00774A32">
        <w:trPr>
          <w:cantSplit/>
          <w:trHeight w:val="1061"/>
        </w:trPr>
        <w:tc>
          <w:tcPr>
            <w:tcW w:w="1057" w:type="pct"/>
            <w:gridSpan w:val="3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6E0F17DB" w14:textId="77777777" w:rsidR="001842CE" w:rsidRPr="001B2970" w:rsidRDefault="001842CE" w:rsidP="001842CE">
            <w:pPr>
              <w:spacing w:line="340" w:lineRule="atLeast"/>
              <w:textAlignment w:val="baseline"/>
              <w:rPr>
                <w:rFonts w:ascii="ＭＳ Ｐゴシック" w:eastAsia="ＭＳ Ｐゴシック" w:hAnsi="ＭＳ Ｐゴシック" w:cs="Arial"/>
                <w:color w:val="000000"/>
              </w:rPr>
            </w:pPr>
            <w:r w:rsidRPr="001B2970">
              <w:rPr>
                <w:rFonts w:ascii="ＭＳ Ｐゴシック" w:eastAsia="ＭＳ Ｐゴシック" w:hAnsi="ＭＳ Ｐゴシック" w:cs="Arial"/>
                <w:color w:val="000000"/>
              </w:rPr>
              <w:t>氏名 / Name</w:t>
            </w:r>
          </w:p>
          <w:p w14:paraId="541311C9" w14:textId="77777777" w:rsidR="001842CE" w:rsidRPr="001B2970" w:rsidRDefault="001842CE" w:rsidP="001842CE">
            <w:pPr>
              <w:spacing w:line="340" w:lineRule="atLeast"/>
              <w:textAlignment w:val="baseline"/>
              <w:rPr>
                <w:rFonts w:ascii="ＭＳ Ｐゴシック" w:eastAsia="ＭＳ Ｐゴシック" w:hAnsi="ＭＳ Ｐゴシック" w:cs="Arial"/>
                <w:color w:val="000000"/>
              </w:rPr>
            </w:pPr>
            <w:r w:rsidRPr="001B2970">
              <w:rPr>
                <w:rFonts w:ascii="ＭＳ Ｐゴシック" w:eastAsia="ＭＳ Ｐゴシック" w:hAnsi="ＭＳ Ｐゴシック" w:cs="Arial"/>
                <w:color w:val="000000"/>
              </w:rPr>
              <w:t>印 / Signature</w:t>
            </w:r>
          </w:p>
        </w:tc>
        <w:tc>
          <w:tcPr>
            <w:tcW w:w="985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14:paraId="7A9E3524" w14:textId="22C2B306" w:rsidR="001842CE" w:rsidRPr="001B2970" w:rsidRDefault="001842CE" w:rsidP="001842CE">
            <w:pPr>
              <w:spacing w:line="3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  <w:color w:val="000000"/>
              </w:rPr>
            </w:pPr>
          </w:p>
        </w:tc>
        <w:tc>
          <w:tcPr>
            <w:tcW w:w="978" w:type="pct"/>
            <w:gridSpan w:val="6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14:paraId="2269A037" w14:textId="77777777" w:rsidR="001842CE" w:rsidRPr="001B2970" w:rsidRDefault="001842CE" w:rsidP="001842CE">
            <w:pPr>
              <w:spacing w:line="3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  <w:color w:val="000000"/>
              </w:rPr>
            </w:pPr>
          </w:p>
        </w:tc>
        <w:tc>
          <w:tcPr>
            <w:tcW w:w="953" w:type="pct"/>
            <w:gridSpan w:val="6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14:paraId="49341474" w14:textId="02620218" w:rsidR="001842CE" w:rsidRPr="001B2970" w:rsidRDefault="001842CE" w:rsidP="001842CE">
            <w:pPr>
              <w:spacing w:line="3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  <w:color w:val="000000"/>
              </w:rPr>
            </w:pPr>
          </w:p>
        </w:tc>
        <w:tc>
          <w:tcPr>
            <w:tcW w:w="1027" w:type="pct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6E018200" w14:textId="77777777" w:rsidR="001842CE" w:rsidRPr="001B2970" w:rsidRDefault="001842CE" w:rsidP="001842CE">
            <w:pPr>
              <w:spacing w:line="340" w:lineRule="atLeast"/>
              <w:ind w:right="97"/>
              <w:jc w:val="center"/>
              <w:textAlignment w:val="baseline"/>
              <w:rPr>
                <w:rFonts w:ascii="ＭＳ Ｐゴシック" w:eastAsia="ＭＳ Ｐゴシック" w:hAnsi="ＭＳ Ｐゴシック" w:cs="Arial"/>
                <w:color w:val="000000"/>
              </w:rPr>
            </w:pPr>
          </w:p>
        </w:tc>
      </w:tr>
      <w:tr w:rsidR="001842CE" w:rsidRPr="001B2970" w14:paraId="3A1BA1D4" w14:textId="77777777" w:rsidTr="00774A32">
        <w:trPr>
          <w:cantSplit/>
          <w:trHeight w:val="161"/>
        </w:trPr>
        <w:tc>
          <w:tcPr>
            <w:tcW w:w="1057" w:type="pct"/>
            <w:gridSpan w:val="3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55308312" w14:textId="77777777" w:rsidR="001842CE" w:rsidRPr="001B2970" w:rsidRDefault="001842CE" w:rsidP="001842CE">
            <w:pPr>
              <w:spacing w:line="340" w:lineRule="atLeast"/>
              <w:textAlignment w:val="baseline"/>
              <w:rPr>
                <w:rFonts w:ascii="ＭＳ Ｐゴシック" w:eastAsia="ＭＳ Ｐゴシック" w:hAnsi="ＭＳ Ｐゴシック" w:cs="Arial"/>
                <w:color w:val="000000"/>
              </w:rPr>
            </w:pPr>
            <w:r w:rsidRPr="001B2970">
              <w:rPr>
                <w:rFonts w:ascii="ＭＳ Ｐゴシック" w:eastAsia="ＭＳ Ｐゴシック" w:hAnsi="ＭＳ Ｐゴシック" w:cs="Arial"/>
                <w:color w:val="000000"/>
              </w:rPr>
              <w:t>日付 / Date</w:t>
            </w:r>
          </w:p>
        </w:tc>
        <w:tc>
          <w:tcPr>
            <w:tcW w:w="985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2128D9" w14:textId="77777777" w:rsidR="001842CE" w:rsidRPr="001B2970" w:rsidRDefault="001842CE" w:rsidP="001842CE">
            <w:pPr>
              <w:spacing w:line="3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  <w:sz w:val="18"/>
                <w:szCs w:val="18"/>
              </w:rPr>
            </w:pPr>
            <w:r w:rsidRPr="001B2970">
              <w:rPr>
                <w:rFonts w:ascii="ＭＳ Ｐゴシック" w:eastAsia="ＭＳ Ｐゴシック" w:hAnsi="ＭＳ Ｐゴシック" w:cs="Arial"/>
                <w:color w:val="000000"/>
              </w:rPr>
              <w:t>/   /</w:t>
            </w:r>
          </w:p>
        </w:tc>
        <w:tc>
          <w:tcPr>
            <w:tcW w:w="978" w:type="pct"/>
            <w:gridSpan w:val="6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28E878" w14:textId="77777777" w:rsidR="001842CE" w:rsidRPr="001B2970" w:rsidRDefault="001842CE" w:rsidP="001842CE">
            <w:pPr>
              <w:spacing w:line="3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  <w:color w:val="000000"/>
              </w:rPr>
            </w:pPr>
            <w:r w:rsidRPr="001B2970">
              <w:rPr>
                <w:rFonts w:ascii="ＭＳ Ｐゴシック" w:eastAsia="ＭＳ Ｐゴシック" w:hAnsi="ＭＳ Ｐゴシック" w:cs="Arial"/>
                <w:color w:val="000000"/>
              </w:rPr>
              <w:t>/   /</w:t>
            </w:r>
          </w:p>
        </w:tc>
        <w:tc>
          <w:tcPr>
            <w:tcW w:w="953" w:type="pct"/>
            <w:gridSpan w:val="6"/>
            <w:tcBorders>
              <w:top w:val="single" w:sz="6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6B230E" w14:textId="77777777" w:rsidR="001842CE" w:rsidRPr="001B2970" w:rsidRDefault="001842CE" w:rsidP="001842CE">
            <w:pPr>
              <w:spacing w:line="3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  <w:color w:val="000000"/>
              </w:rPr>
            </w:pPr>
            <w:r w:rsidRPr="001B2970">
              <w:rPr>
                <w:rFonts w:ascii="ＭＳ Ｐゴシック" w:eastAsia="ＭＳ Ｐゴシック" w:hAnsi="ＭＳ Ｐゴシック" w:cs="Arial"/>
                <w:color w:val="000000"/>
              </w:rPr>
              <w:t>/   /</w:t>
            </w:r>
          </w:p>
        </w:tc>
        <w:tc>
          <w:tcPr>
            <w:tcW w:w="1027" w:type="pct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52C934C" w14:textId="77777777" w:rsidR="001842CE" w:rsidRPr="001B2970" w:rsidRDefault="001842CE" w:rsidP="001842CE">
            <w:pPr>
              <w:spacing w:line="340" w:lineRule="atLeast"/>
              <w:ind w:right="97"/>
              <w:textAlignment w:val="baseline"/>
              <w:rPr>
                <w:rFonts w:ascii="ＭＳ Ｐゴシック" w:eastAsia="ＭＳ Ｐゴシック" w:hAnsi="ＭＳ Ｐゴシック" w:cs="Arial"/>
                <w:color w:val="000000"/>
              </w:rPr>
            </w:pPr>
            <w:r w:rsidRPr="001B2970">
              <w:rPr>
                <w:rFonts w:ascii="ＭＳ Ｐゴシック" w:eastAsia="ＭＳ Ｐゴシック" w:hAnsi="ＭＳ Ｐゴシック" w:cs="Arial"/>
                <w:color w:val="000000"/>
              </w:rPr>
              <w:t xml:space="preserve">     /   /  </w:t>
            </w:r>
          </w:p>
        </w:tc>
      </w:tr>
      <w:tr w:rsidR="001842CE" w:rsidRPr="001B2970" w14:paraId="0C8B52C1" w14:textId="77777777" w:rsidTr="00BB12BC">
        <w:trPr>
          <w:trHeight w:val="200"/>
        </w:trPr>
        <w:tc>
          <w:tcPr>
            <w:tcW w:w="1057" w:type="pct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511C05FA" w14:textId="421C9092" w:rsidR="001842CE" w:rsidRPr="001B2970" w:rsidRDefault="00FA4EC7" w:rsidP="001842CE">
            <w:pPr>
              <w:spacing w:line="340" w:lineRule="atLeast"/>
              <w:textAlignment w:val="baseline"/>
              <w:rPr>
                <w:rFonts w:ascii="ＭＳ Ｐゴシック" w:eastAsia="ＭＳ Ｐゴシック" w:hAnsi="ＭＳ Ｐゴシック" w:cs="Arial"/>
                <w:noProof/>
                <w:color w:val="000000"/>
              </w:rPr>
            </w:pPr>
            <w:r w:rsidRPr="001B2970">
              <w:rPr>
                <w:rFonts w:ascii="ＭＳ Ｐゴシック" w:eastAsia="ＭＳ Ｐゴシック" w:hAnsi="ＭＳ Ｐゴシック" w:cs="Arial" w:hint="eastAsia"/>
                <w:color w:val="000000"/>
              </w:rPr>
              <w:t>担当</w:t>
            </w:r>
            <w:r w:rsidR="001842CE" w:rsidRPr="001B2970">
              <w:rPr>
                <w:rFonts w:ascii="ＭＳ Ｐゴシック" w:eastAsia="ＭＳ Ｐゴシック" w:hAnsi="ＭＳ Ｐゴシック" w:cs="Arial"/>
                <w:color w:val="000000"/>
              </w:rPr>
              <w:t>部署</w:t>
            </w:r>
          </w:p>
        </w:tc>
        <w:tc>
          <w:tcPr>
            <w:tcW w:w="3943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B1E17FF" w14:textId="00CBD1DE" w:rsidR="001842CE" w:rsidRPr="001B2970" w:rsidRDefault="001842CE" w:rsidP="001842CE">
            <w:pPr>
              <w:spacing w:line="340" w:lineRule="atLeast"/>
              <w:ind w:right="97"/>
              <w:textAlignment w:val="baseline"/>
              <w:rPr>
                <w:rFonts w:ascii="ＭＳ Ｐゴシック" w:eastAsia="ＭＳ Ｐゴシック" w:hAnsi="ＭＳ Ｐゴシック" w:cs="Arial"/>
                <w:color w:val="000000"/>
              </w:rPr>
            </w:pPr>
          </w:p>
        </w:tc>
      </w:tr>
      <w:tr w:rsidR="001842CE" w:rsidRPr="001B2970" w14:paraId="1265F431" w14:textId="77777777" w:rsidTr="00774A32">
        <w:trPr>
          <w:trHeight w:val="71"/>
        </w:trPr>
        <w:tc>
          <w:tcPr>
            <w:tcW w:w="1057" w:type="pct"/>
            <w:gridSpan w:val="3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57F263AB" w14:textId="77777777" w:rsidR="001842CE" w:rsidRPr="001B2970" w:rsidRDefault="001842CE" w:rsidP="001842CE">
            <w:pPr>
              <w:textAlignment w:val="baseline"/>
              <w:rPr>
                <w:rFonts w:ascii="ＭＳ Ｐゴシック" w:eastAsia="ＭＳ Ｐゴシック" w:hAnsi="ＭＳ Ｐゴシック" w:cs="Arial"/>
                <w:color w:val="000000"/>
              </w:rPr>
            </w:pPr>
            <w:r w:rsidRPr="001B2970">
              <w:rPr>
                <w:rFonts w:ascii="ＭＳ Ｐゴシック" w:eastAsia="ＭＳ Ｐゴシック" w:hAnsi="ＭＳ Ｐゴシック" w:cs="Arial"/>
                <w:color w:val="000000"/>
              </w:rPr>
              <w:t>製品名称</w:t>
            </w:r>
          </w:p>
        </w:tc>
        <w:tc>
          <w:tcPr>
            <w:tcW w:w="1546" w:type="pct"/>
            <w:gridSpan w:val="5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E681BF" w14:textId="77777777" w:rsidR="001842CE" w:rsidRPr="001B2970" w:rsidRDefault="001842CE" w:rsidP="001842CE">
            <w:pPr>
              <w:spacing w:line="360" w:lineRule="exact"/>
              <w:textAlignment w:val="baseline"/>
              <w:rPr>
                <w:rFonts w:ascii="ＭＳ Ｐゴシック" w:eastAsia="ＭＳ Ｐゴシック" w:hAnsi="ＭＳ Ｐゴシック" w:cs="Arial"/>
                <w:sz w:val="18"/>
                <w:szCs w:val="18"/>
              </w:rPr>
            </w:pPr>
            <w:r w:rsidRPr="001B2970">
              <w:rPr>
                <w:rFonts w:ascii="ＭＳ Ｐゴシック" w:eastAsia="ＭＳ Ｐゴシック" w:hAnsi="ＭＳ Ｐゴシック" w:cs="Arial"/>
                <w:color w:val="999999"/>
                <w:sz w:val="18"/>
                <w:szCs w:val="18"/>
              </w:rPr>
              <w:t>（</w:t>
            </w:r>
            <w:r w:rsidRPr="001B2970">
              <w:rPr>
                <w:rFonts w:ascii="ＭＳ Ｐゴシック" w:eastAsia="ＭＳ Ｐゴシック" w:hAnsi="ＭＳ Ｐゴシック" w:cs="Arial"/>
                <w:color w:val="999999"/>
                <w:sz w:val="18"/>
                <w:szCs w:val="18"/>
                <w:lang w:eastAsia="zh-CN"/>
              </w:rPr>
              <w:t>和文</w:t>
            </w:r>
            <w:r w:rsidRPr="001B2970">
              <w:rPr>
                <w:rFonts w:ascii="ＭＳ Ｐゴシック" w:eastAsia="ＭＳ Ｐゴシック" w:hAnsi="ＭＳ Ｐゴシック" w:cs="Arial"/>
                <w:color w:val="999999"/>
                <w:sz w:val="18"/>
                <w:szCs w:val="18"/>
              </w:rPr>
              <w:t>）</w:t>
            </w:r>
            <w:r w:rsidRPr="001B2970">
              <w:rPr>
                <w:rFonts w:ascii="ＭＳ Ｐゴシック" w:eastAsia="ＭＳ Ｐゴシック" w:hAnsi="ＭＳ Ｐゴシック" w:cs="Arial"/>
                <w:color w:val="999999"/>
              </w:rPr>
              <w:t xml:space="preserve"> </w:t>
            </w:r>
          </w:p>
        </w:tc>
        <w:tc>
          <w:tcPr>
            <w:tcW w:w="900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0E0C4213" w14:textId="77777777" w:rsidR="001842CE" w:rsidRPr="001B2970" w:rsidRDefault="001842CE" w:rsidP="001842CE">
            <w:pPr>
              <w:spacing w:line="2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  <w:color w:val="000000"/>
              </w:rPr>
            </w:pPr>
            <w:r w:rsidRPr="001B2970">
              <w:rPr>
                <w:rFonts w:ascii="ＭＳ Ｐゴシック" w:eastAsia="ＭＳ Ｐゴシック" w:hAnsi="ＭＳ Ｐゴシック" w:cs="Arial"/>
                <w:color w:val="000000"/>
              </w:rPr>
              <w:t>コードネーム</w:t>
            </w:r>
          </w:p>
          <w:p w14:paraId="074F8389" w14:textId="77777777" w:rsidR="001842CE" w:rsidRPr="001B2970" w:rsidRDefault="001842CE" w:rsidP="001842CE">
            <w:pPr>
              <w:spacing w:line="2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  <w:color w:val="000000"/>
              </w:rPr>
            </w:pPr>
            <w:r w:rsidRPr="001B2970">
              <w:rPr>
                <w:rFonts w:ascii="ＭＳ Ｐゴシック" w:eastAsia="ＭＳ Ｐゴシック" w:hAnsi="ＭＳ Ｐゴシック" w:cs="Arial"/>
                <w:color w:val="000000"/>
              </w:rPr>
              <w:t>（テーマ名）</w:t>
            </w:r>
          </w:p>
        </w:tc>
        <w:tc>
          <w:tcPr>
            <w:tcW w:w="1497" w:type="pct"/>
            <w:gridSpan w:val="7"/>
            <w:vMerge w:val="restart"/>
            <w:tcBorders>
              <w:top w:val="single" w:sz="4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1075CDD4" w14:textId="77777777" w:rsidR="001842CE" w:rsidRPr="001B2970" w:rsidRDefault="001842CE" w:rsidP="001842CE">
            <w:pPr>
              <w:spacing w:line="360" w:lineRule="exact"/>
              <w:textAlignment w:val="baseline"/>
              <w:rPr>
                <w:rFonts w:ascii="ＭＳ Ｐゴシック" w:eastAsia="ＭＳ Ｐゴシック" w:hAnsi="ＭＳ Ｐゴシック" w:cs="Arial"/>
                <w:color w:val="000000"/>
              </w:rPr>
            </w:pPr>
          </w:p>
        </w:tc>
      </w:tr>
      <w:tr w:rsidR="001842CE" w:rsidRPr="001B2970" w14:paraId="0160E12E" w14:textId="77777777" w:rsidTr="00774A32">
        <w:trPr>
          <w:trHeight w:val="59"/>
        </w:trPr>
        <w:tc>
          <w:tcPr>
            <w:tcW w:w="1057" w:type="pct"/>
            <w:gridSpan w:val="3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6C55BBCA" w14:textId="77777777" w:rsidR="001842CE" w:rsidRPr="001B2970" w:rsidRDefault="001842CE" w:rsidP="001842CE">
            <w:pPr>
              <w:textAlignment w:val="baseline"/>
              <w:rPr>
                <w:rFonts w:ascii="ＭＳ Ｐゴシック" w:eastAsia="ＭＳ Ｐゴシック" w:hAnsi="ＭＳ Ｐゴシック" w:cs="Arial"/>
                <w:noProof/>
                <w:color w:val="000000"/>
              </w:rPr>
            </w:pPr>
          </w:p>
        </w:tc>
        <w:tc>
          <w:tcPr>
            <w:tcW w:w="1546" w:type="pct"/>
            <w:gridSpan w:val="5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01212DE" w14:textId="77777777" w:rsidR="001842CE" w:rsidRPr="001B2970" w:rsidRDefault="001842CE" w:rsidP="001842CE">
            <w:pPr>
              <w:spacing w:line="360" w:lineRule="exact"/>
              <w:textAlignment w:val="baseline"/>
              <w:rPr>
                <w:rFonts w:ascii="ＭＳ Ｐゴシック" w:eastAsia="ＭＳ Ｐゴシック" w:hAnsi="ＭＳ Ｐゴシック" w:cs="Arial"/>
                <w:noProof/>
                <w:sz w:val="18"/>
                <w:szCs w:val="18"/>
              </w:rPr>
            </w:pPr>
            <w:r w:rsidRPr="001B2970">
              <w:rPr>
                <w:rFonts w:ascii="ＭＳ Ｐゴシック" w:eastAsia="ＭＳ Ｐゴシック" w:hAnsi="ＭＳ Ｐゴシック" w:cs="Arial"/>
                <w:color w:val="999999"/>
                <w:sz w:val="18"/>
                <w:szCs w:val="18"/>
              </w:rPr>
              <w:t>（英文）</w:t>
            </w:r>
            <w:r w:rsidRPr="001B2970">
              <w:rPr>
                <w:rFonts w:ascii="ＭＳ Ｐゴシック" w:eastAsia="ＭＳ Ｐゴシック" w:hAnsi="ＭＳ Ｐゴシック" w:cs="Arial"/>
                <w:color w:val="999999"/>
              </w:rPr>
              <w:t xml:space="preserve"> </w:t>
            </w:r>
          </w:p>
        </w:tc>
        <w:tc>
          <w:tcPr>
            <w:tcW w:w="900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406AAA70" w14:textId="77777777" w:rsidR="001842CE" w:rsidRPr="001B2970" w:rsidRDefault="001842CE" w:rsidP="001842CE">
            <w:pPr>
              <w:spacing w:line="360" w:lineRule="exact"/>
              <w:ind w:right="287"/>
              <w:textAlignment w:val="baseline"/>
              <w:rPr>
                <w:rFonts w:ascii="ＭＳ Ｐゴシック" w:eastAsia="ＭＳ Ｐゴシック" w:hAnsi="ＭＳ Ｐゴシック" w:cs="Arial"/>
                <w:color w:val="000000"/>
              </w:rPr>
            </w:pPr>
          </w:p>
        </w:tc>
        <w:tc>
          <w:tcPr>
            <w:tcW w:w="1497" w:type="pct"/>
            <w:gridSpan w:val="7"/>
            <w:vMerge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1951B8" w14:textId="77777777" w:rsidR="001842CE" w:rsidRPr="001B2970" w:rsidRDefault="001842CE" w:rsidP="001842CE">
            <w:pPr>
              <w:spacing w:line="360" w:lineRule="exact"/>
              <w:ind w:right="287"/>
              <w:textAlignment w:val="baseline"/>
              <w:rPr>
                <w:rFonts w:ascii="ＭＳ Ｐゴシック" w:eastAsia="ＭＳ Ｐゴシック" w:hAnsi="ＭＳ Ｐゴシック" w:cs="Arial"/>
                <w:color w:val="000000"/>
              </w:rPr>
            </w:pPr>
          </w:p>
        </w:tc>
      </w:tr>
      <w:tr w:rsidR="001842CE" w:rsidRPr="001B2970" w14:paraId="34683FDD" w14:textId="77777777" w:rsidTr="00774A32">
        <w:trPr>
          <w:trHeight w:val="195"/>
        </w:trPr>
        <w:tc>
          <w:tcPr>
            <w:tcW w:w="1057" w:type="pct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7CAB534F" w14:textId="77777777" w:rsidR="001842CE" w:rsidRPr="001B2970" w:rsidRDefault="001842CE" w:rsidP="001842CE">
            <w:pPr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利用するOSS数</w:t>
            </w:r>
          </w:p>
        </w:tc>
        <w:tc>
          <w:tcPr>
            <w:tcW w:w="1321" w:type="pct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53A80758" w14:textId="77777777" w:rsidR="001842CE" w:rsidRPr="001B2970" w:rsidRDefault="001842CE" w:rsidP="001842CE">
            <w:pPr>
              <w:widowControl/>
              <w:adjustRightInd/>
              <w:jc w:val="center"/>
              <w:rPr>
                <w:rFonts w:ascii="ＭＳ Ｐゴシック" w:eastAsia="ＭＳ Ｐゴシック" w:hAnsi="ＭＳ Ｐゴシック" w:cs="Arial"/>
                <w:color w:val="999999"/>
              </w:rPr>
            </w:pPr>
          </w:p>
        </w:tc>
        <w:tc>
          <w:tcPr>
            <w:tcW w:w="2622" w:type="pct"/>
            <w:gridSpan w:val="12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02E93E8" w14:textId="77777777" w:rsidR="001842CE" w:rsidRPr="001B2970" w:rsidRDefault="001842CE" w:rsidP="001842CE">
            <w:pPr>
              <w:widowControl/>
              <w:adjustRightInd/>
              <w:spacing w:line="180" w:lineRule="exact"/>
              <w:rPr>
                <w:rFonts w:ascii="ＭＳ Ｐゴシック" w:eastAsia="ＭＳ Ｐゴシック" w:hAnsi="ＭＳ Ｐゴシック" w:cs="Arial"/>
                <w:color w:val="999999"/>
                <w:sz w:val="16"/>
                <w:szCs w:val="16"/>
              </w:rPr>
            </w:pPr>
            <w:r w:rsidRPr="001B2970">
              <w:rPr>
                <w:rFonts w:ascii="ＭＳ Ｐゴシック" w:eastAsia="ＭＳ Ｐゴシック" w:hAnsi="ＭＳ Ｐゴシック" w:cs="Arial"/>
                <w:color w:val="999999"/>
                <w:sz w:val="16"/>
                <w:szCs w:val="16"/>
              </w:rPr>
              <w:t>利用なしの場合は｢0｣（ゼロ）を記入</w:t>
            </w:r>
          </w:p>
          <w:p w14:paraId="45ED1C6C" w14:textId="77777777" w:rsidR="001842CE" w:rsidRPr="001B2970" w:rsidRDefault="001842CE" w:rsidP="001842CE">
            <w:pPr>
              <w:spacing w:line="180" w:lineRule="exact"/>
              <w:textAlignment w:val="baseline"/>
              <w:rPr>
                <w:rFonts w:ascii="ＭＳ Ｐゴシック" w:eastAsia="ＭＳ Ｐゴシック" w:hAnsi="ＭＳ Ｐゴシック" w:cs="Arial"/>
                <w:color w:val="C0C0C0"/>
                <w:sz w:val="16"/>
                <w:szCs w:val="16"/>
              </w:rPr>
            </w:pPr>
            <w:r w:rsidRPr="001B2970">
              <w:rPr>
                <w:rFonts w:ascii="ＭＳ Ｐゴシック" w:eastAsia="ＭＳ Ｐゴシック" w:hAnsi="ＭＳ Ｐゴシック" w:cs="Arial"/>
                <w:color w:val="999999"/>
                <w:sz w:val="16"/>
                <w:szCs w:val="16"/>
              </w:rPr>
              <w:t>利用ありの場合はこの数値と｢OSSごとの情報｣の数は一致させる</w:t>
            </w:r>
          </w:p>
        </w:tc>
      </w:tr>
      <w:tr w:rsidR="001842CE" w:rsidRPr="001B2970" w14:paraId="051B6D59" w14:textId="77777777" w:rsidTr="00774A32">
        <w:trPr>
          <w:trHeight w:val="183"/>
        </w:trPr>
        <w:tc>
          <w:tcPr>
            <w:tcW w:w="1057" w:type="pct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1E66D8F4" w14:textId="77777777" w:rsidR="001842CE" w:rsidRPr="001B2970" w:rsidRDefault="001842CE" w:rsidP="001842CE">
            <w:pPr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混入確認の実施</w:t>
            </w:r>
          </w:p>
        </w:tc>
        <w:tc>
          <w:tcPr>
            <w:tcW w:w="2766" w:type="pct"/>
            <w:gridSpan w:val="1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nil"/>
            </w:tcBorders>
            <w:vAlign w:val="center"/>
          </w:tcPr>
          <w:p w14:paraId="6A9DD00C" w14:textId="77777777" w:rsidR="001842CE" w:rsidRPr="001B2970" w:rsidRDefault="001842CE" w:rsidP="001842CE">
            <w:pPr>
              <w:spacing w:line="2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  <w:noProof/>
                <w:color w:val="000000"/>
              </w:rPr>
            </w:pPr>
            <w:r w:rsidRPr="001B2970">
              <w:rPr>
                <w:rFonts w:ascii="ＭＳ Ｐゴシック" w:eastAsia="ＭＳ Ｐゴシック" w:hAnsi="ＭＳ Ｐゴシック" w:cs="Arial"/>
                <w:noProof/>
                <w:color w:val="000000"/>
              </w:rPr>
              <w:t>実施済み　（実施日：　　　　/　　/　　）</w:t>
            </w:r>
          </w:p>
        </w:tc>
        <w:tc>
          <w:tcPr>
            <w:tcW w:w="1178" w:type="pct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3433A2B" w14:textId="77777777" w:rsidR="001842CE" w:rsidRPr="001B2970" w:rsidRDefault="001842CE" w:rsidP="001842CE">
            <w:pPr>
              <w:spacing w:line="2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  <w:noProof/>
                <w:color w:val="000000"/>
              </w:rPr>
            </w:pPr>
            <w:r w:rsidRPr="001B2970">
              <w:rPr>
                <w:rFonts w:ascii="ＭＳ Ｐゴシック" w:eastAsia="ＭＳ Ｐゴシック" w:hAnsi="ＭＳ Ｐゴシック" w:cs="Arial"/>
                <w:noProof/>
                <w:color w:val="000000"/>
              </w:rPr>
              <w:t>未実施</w:t>
            </w:r>
          </w:p>
        </w:tc>
      </w:tr>
      <w:tr w:rsidR="001842CE" w:rsidRPr="001B2970" w14:paraId="010175CA" w14:textId="77777777" w:rsidTr="00BB12BC">
        <w:trPr>
          <w:trHeight w:val="36"/>
        </w:trPr>
        <w:tc>
          <w:tcPr>
            <w:tcW w:w="1057" w:type="pct"/>
            <w:gridSpan w:val="3"/>
            <w:tcBorders>
              <w:top w:val="single" w:sz="8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083EAE20" w14:textId="77777777" w:rsidR="001842CE" w:rsidRPr="001B2970" w:rsidRDefault="001842CE" w:rsidP="001842CE">
            <w:pPr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混入確認の結果</w:t>
            </w:r>
          </w:p>
        </w:tc>
        <w:tc>
          <w:tcPr>
            <w:tcW w:w="1004" w:type="pct"/>
            <w:gridSpan w:val="2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nil"/>
            </w:tcBorders>
            <w:vAlign w:val="center"/>
          </w:tcPr>
          <w:p w14:paraId="67AABD57" w14:textId="77777777" w:rsidR="001842CE" w:rsidRPr="001B2970" w:rsidRDefault="001842CE" w:rsidP="001842CE">
            <w:pPr>
              <w:spacing w:line="2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  <w:noProof/>
                <w:color w:val="000000"/>
              </w:rPr>
            </w:pPr>
            <w:r w:rsidRPr="001B2970">
              <w:rPr>
                <w:rFonts w:ascii="ＭＳ Ｐゴシック" w:eastAsia="ＭＳ Ｐゴシック" w:hAnsi="ＭＳ Ｐゴシック" w:cs="Arial"/>
                <w:noProof/>
                <w:color w:val="000000"/>
              </w:rPr>
              <w:t>混入なし</w:t>
            </w:r>
          </w:p>
        </w:tc>
        <w:tc>
          <w:tcPr>
            <w:tcW w:w="1003" w:type="pct"/>
            <w:gridSpan w:val="6"/>
            <w:tcBorders>
              <w:top w:val="single" w:sz="6" w:space="0" w:color="auto"/>
              <w:left w:val="nil"/>
              <w:bottom w:val="single" w:sz="2" w:space="0" w:color="auto"/>
              <w:right w:val="single" w:sz="6" w:space="0" w:color="auto"/>
            </w:tcBorders>
            <w:vAlign w:val="center"/>
          </w:tcPr>
          <w:p w14:paraId="1C2EA9E5" w14:textId="77777777" w:rsidR="001842CE" w:rsidRPr="001B2970" w:rsidRDefault="001842CE" w:rsidP="001842CE">
            <w:pPr>
              <w:spacing w:line="2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  <w:noProof/>
                <w:color w:val="000000"/>
              </w:rPr>
            </w:pPr>
            <w:r w:rsidRPr="001B2970">
              <w:rPr>
                <w:rFonts w:ascii="ＭＳ Ｐゴシック" w:eastAsia="ＭＳ Ｐゴシック" w:hAnsi="ＭＳ Ｐゴシック" w:cs="Arial"/>
                <w:noProof/>
                <w:color w:val="000000"/>
              </w:rPr>
              <w:t>混入あり</w:t>
            </w:r>
          </w:p>
          <w:p w14:paraId="45387043" w14:textId="77777777" w:rsidR="001842CE" w:rsidRPr="001B2970" w:rsidRDefault="001842CE" w:rsidP="001842CE">
            <w:pPr>
              <w:spacing w:line="2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  <w:noProof/>
                <w:color w:val="C0C0C0"/>
                <w:sz w:val="18"/>
                <w:szCs w:val="18"/>
              </w:rPr>
            </w:pPr>
            <w:r w:rsidRPr="001B2970">
              <w:rPr>
                <w:rFonts w:ascii="ＭＳ Ｐゴシック" w:eastAsia="ＭＳ Ｐゴシック" w:hAnsi="ＭＳ Ｐゴシック" w:cs="ＭＳ 明朝" w:hint="eastAsia"/>
                <w:noProof/>
                <w:color w:val="C0C0C0"/>
                <w:sz w:val="18"/>
                <w:szCs w:val="18"/>
              </w:rPr>
              <w:t>※</w:t>
            </w:r>
            <w:r w:rsidRPr="001B2970">
              <w:rPr>
                <w:rFonts w:ascii="ＭＳ Ｐゴシック" w:eastAsia="ＭＳ Ｐゴシック" w:hAnsi="ＭＳ Ｐゴシック" w:cs="Arial"/>
                <w:noProof/>
                <w:color w:val="C0C0C0"/>
                <w:sz w:val="18"/>
                <w:szCs w:val="18"/>
              </w:rPr>
              <w:t>混入ありの場合は頒布不可</w:t>
            </w:r>
          </w:p>
        </w:tc>
        <w:tc>
          <w:tcPr>
            <w:tcW w:w="758" w:type="pct"/>
            <w:gridSpan w:val="4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21378B6A" w14:textId="77777777" w:rsidR="001842CE" w:rsidRPr="001B2970" w:rsidRDefault="001842CE" w:rsidP="001842CE">
            <w:pPr>
              <w:widowControl/>
              <w:adjustRightInd/>
              <w:jc w:val="center"/>
              <w:rPr>
                <w:rFonts w:ascii="ＭＳ Ｐゴシック" w:eastAsia="ＭＳ Ｐゴシック" w:hAnsi="ＭＳ Ｐゴシック" w:cs="Arial"/>
                <w:noProof/>
                <w:color w:val="000000"/>
              </w:rPr>
            </w:pPr>
            <w:r w:rsidRPr="001B2970">
              <w:rPr>
                <w:rFonts w:ascii="ＭＳ Ｐゴシック" w:eastAsia="ＭＳ Ｐゴシック" w:hAnsi="ＭＳ Ｐゴシック" w:cs="Arial"/>
                <w:noProof/>
                <w:color w:val="000000"/>
              </w:rPr>
              <w:t>エビデンス</w:t>
            </w:r>
          </w:p>
        </w:tc>
        <w:tc>
          <w:tcPr>
            <w:tcW w:w="1178" w:type="pct"/>
            <w:gridSpan w:val="4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AEC2983" w14:textId="77777777" w:rsidR="001842CE" w:rsidRPr="001B2970" w:rsidRDefault="001842CE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  <w:noProof/>
                <w:color w:val="000000"/>
              </w:rPr>
            </w:pPr>
          </w:p>
        </w:tc>
      </w:tr>
      <w:tr w:rsidR="001842CE" w:rsidRPr="001B2970" w14:paraId="3D29630A" w14:textId="77777777" w:rsidTr="00BB12BC">
        <w:trPr>
          <w:trHeight w:val="36"/>
        </w:trPr>
        <w:tc>
          <w:tcPr>
            <w:tcW w:w="1057" w:type="pct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301068C7" w14:textId="77777777" w:rsidR="001842CE" w:rsidRPr="001B2970" w:rsidRDefault="001842CE" w:rsidP="001842CE">
            <w:pPr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コメント</w:t>
            </w:r>
          </w:p>
        </w:tc>
        <w:tc>
          <w:tcPr>
            <w:tcW w:w="3943" w:type="pct"/>
            <w:gridSpan w:val="16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0905C16" w14:textId="77777777" w:rsidR="001842CE" w:rsidRPr="001B2970" w:rsidRDefault="001842CE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  <w:noProof/>
                <w:color w:val="000000"/>
              </w:rPr>
            </w:pPr>
          </w:p>
        </w:tc>
      </w:tr>
      <w:tr w:rsidR="001842CE" w:rsidRPr="001B2970" w14:paraId="004808E6" w14:textId="77777777" w:rsidTr="001842CE">
        <w:trPr>
          <w:trHeight w:val="22"/>
        </w:trPr>
        <w:tc>
          <w:tcPr>
            <w:tcW w:w="5000" w:type="pct"/>
            <w:gridSpan w:val="19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7C94AD0" w14:textId="77777777" w:rsidR="001842CE" w:rsidRPr="001B2970" w:rsidRDefault="001842CE" w:rsidP="001842CE">
            <w:pPr>
              <w:spacing w:line="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</w:tr>
      <w:tr w:rsidR="001842CE" w:rsidRPr="001B2970" w14:paraId="310F256B" w14:textId="77777777" w:rsidTr="00774A32">
        <w:trPr>
          <w:trHeight w:val="22"/>
        </w:trPr>
        <w:tc>
          <w:tcPr>
            <w:tcW w:w="6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68A126E" w14:textId="77777777" w:rsidR="001842CE" w:rsidRPr="001B2970" w:rsidRDefault="009D79C9" w:rsidP="009D79C9">
            <w:pPr>
              <w:jc w:val="center"/>
              <w:textAlignment w:val="baseline"/>
              <w:rPr>
                <w:rFonts w:ascii="ＭＳ Ｐゴシック" w:eastAsia="ＭＳ Ｐゴシック" w:hAnsi="ＭＳ Ｐゴシック" w:cs="Arial"/>
                <w:b/>
                <w:spacing w:val="40"/>
              </w:rPr>
            </w:pPr>
            <w:r w:rsidRPr="001B2970">
              <w:rPr>
                <w:rFonts w:ascii="ＭＳ Ｐゴシック" w:eastAsia="ＭＳ Ｐゴシック" w:hAnsi="ＭＳ Ｐゴシック" w:cs="Arial"/>
                <w:b/>
                <w:spacing w:val="40"/>
              </w:rPr>
              <w:t>No.</w:t>
            </w:r>
          </w:p>
        </w:tc>
        <w:tc>
          <w:tcPr>
            <w:tcW w:w="4315" w:type="pct"/>
            <w:gridSpan w:val="1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9F1EC9D" w14:textId="77777777" w:rsidR="001842CE" w:rsidRPr="001B2970" w:rsidRDefault="001842CE" w:rsidP="001842CE">
            <w:pPr>
              <w:jc w:val="center"/>
              <w:textAlignment w:val="baseline"/>
              <w:rPr>
                <w:rFonts w:ascii="ＭＳ Ｐゴシック" w:eastAsia="ＭＳ Ｐゴシック" w:hAnsi="ＭＳ Ｐゴシック" w:cs="Arial"/>
                <w:b/>
              </w:rPr>
            </w:pPr>
            <w:r w:rsidRPr="001B2970">
              <w:rPr>
                <w:rFonts w:ascii="ＭＳ Ｐゴシック" w:eastAsia="ＭＳ Ｐゴシック" w:hAnsi="ＭＳ Ｐゴシック" w:cs="Arial"/>
                <w:b/>
              </w:rPr>
              <w:t>OSSごとの情報</w:t>
            </w:r>
          </w:p>
        </w:tc>
      </w:tr>
      <w:tr w:rsidR="00774A32" w:rsidRPr="001B2970" w14:paraId="5EA38317" w14:textId="77777777" w:rsidTr="00774A32">
        <w:trPr>
          <w:trHeight w:val="22"/>
        </w:trPr>
        <w:tc>
          <w:tcPr>
            <w:tcW w:w="685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D1B404E" w14:textId="77777777" w:rsidR="00774A32" w:rsidRPr="001B2970" w:rsidRDefault="00774A32" w:rsidP="001842CE">
            <w:pPr>
              <w:snapToGrid w:val="0"/>
              <w:spacing w:line="200" w:lineRule="atLeast"/>
              <w:jc w:val="center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1</w:t>
            </w:r>
          </w:p>
        </w:tc>
        <w:tc>
          <w:tcPr>
            <w:tcW w:w="4315" w:type="pct"/>
            <w:gridSpan w:val="18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E6E6E6"/>
            <w:vAlign w:val="center"/>
          </w:tcPr>
          <w:p w14:paraId="097EC04A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  <w:b/>
              </w:rPr>
            </w:pPr>
            <w:r w:rsidRPr="001B2970">
              <w:rPr>
                <w:rFonts w:ascii="ＭＳ Ｐゴシック" w:eastAsia="ＭＳ Ｐゴシック" w:hAnsi="ＭＳ Ｐゴシック" w:cs="Arial"/>
                <w:b/>
              </w:rPr>
              <w:t>基本情報</w:t>
            </w:r>
          </w:p>
        </w:tc>
      </w:tr>
      <w:tr w:rsidR="00774A32" w:rsidRPr="001B2970" w14:paraId="0C274241" w14:textId="77777777" w:rsidTr="00774A32">
        <w:trPr>
          <w:trHeight w:val="62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1E8E9A3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E6E6E6"/>
            <w:vAlign w:val="center"/>
          </w:tcPr>
          <w:p w14:paraId="1F57FBB7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1269" w:type="pct"/>
            <w:gridSpan w:val="4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0D606BBB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名称</w:t>
            </w:r>
          </w:p>
        </w:tc>
        <w:tc>
          <w:tcPr>
            <w:tcW w:w="2719" w:type="pct"/>
            <w:gridSpan w:val="1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11AD04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</w:tr>
      <w:tr w:rsidR="00774A32" w:rsidRPr="001B2970" w14:paraId="7A37A50C" w14:textId="77777777" w:rsidTr="00774A32">
        <w:trPr>
          <w:trHeight w:val="32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9257C3F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E6E6E6"/>
            <w:vAlign w:val="center"/>
          </w:tcPr>
          <w:p w14:paraId="0E1C656A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126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726B55E4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バージョン</w:t>
            </w:r>
          </w:p>
        </w:tc>
        <w:tc>
          <w:tcPr>
            <w:tcW w:w="2719" w:type="pct"/>
            <w:gridSpan w:val="1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CB097C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</w:tr>
      <w:tr w:rsidR="00774A32" w:rsidRPr="001B2970" w14:paraId="533A72AE" w14:textId="77777777" w:rsidTr="00774A32">
        <w:trPr>
          <w:trHeight w:val="158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3C3B6BE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E6E6E6"/>
            <w:vAlign w:val="center"/>
          </w:tcPr>
          <w:p w14:paraId="46467AC1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126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8E00EE4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  <w:lang w:eastAsia="zh-TW"/>
              </w:rPr>
            </w:pPr>
            <w:r w:rsidRPr="001B2970">
              <w:rPr>
                <w:rFonts w:ascii="ＭＳ Ｐゴシック" w:eastAsia="ＭＳ Ｐゴシック" w:hAnsi="ＭＳ Ｐゴシック" w:cs="Arial"/>
                <w:lang w:eastAsia="zh-TW"/>
              </w:rPr>
              <w:t>開発者（著作権者）名</w:t>
            </w:r>
          </w:p>
        </w:tc>
        <w:tc>
          <w:tcPr>
            <w:tcW w:w="2719" w:type="pct"/>
            <w:gridSpan w:val="1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A7ECF5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  <w:lang w:eastAsia="zh-TW"/>
              </w:rPr>
            </w:pPr>
          </w:p>
        </w:tc>
      </w:tr>
      <w:tr w:rsidR="00774A32" w:rsidRPr="001B2970" w14:paraId="1F4DB4BA" w14:textId="77777777" w:rsidTr="00774A32">
        <w:trPr>
          <w:trHeight w:val="158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44E6AD6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  <w:lang w:eastAsia="zh-TW"/>
              </w:rPr>
            </w:pPr>
          </w:p>
        </w:tc>
        <w:tc>
          <w:tcPr>
            <w:tcW w:w="326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E6E6E6"/>
            <w:vAlign w:val="center"/>
          </w:tcPr>
          <w:p w14:paraId="4F653D40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  <w:lang w:eastAsia="zh-TW"/>
              </w:rPr>
            </w:pPr>
          </w:p>
        </w:tc>
        <w:tc>
          <w:tcPr>
            <w:tcW w:w="126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79EBB236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取得元のURL</w:t>
            </w:r>
          </w:p>
        </w:tc>
        <w:tc>
          <w:tcPr>
            <w:tcW w:w="2719" w:type="pct"/>
            <w:gridSpan w:val="1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20CC62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</w:tr>
      <w:tr w:rsidR="00774A32" w:rsidRPr="001B2970" w14:paraId="367AE3D4" w14:textId="77777777" w:rsidTr="00774A32">
        <w:trPr>
          <w:trHeight w:val="127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31B1758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E6E6E6"/>
            <w:vAlign w:val="center"/>
          </w:tcPr>
          <w:p w14:paraId="415B414B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126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4E4A82C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ライセンス条件</w:t>
            </w:r>
          </w:p>
        </w:tc>
        <w:tc>
          <w:tcPr>
            <w:tcW w:w="2719" w:type="pct"/>
            <w:gridSpan w:val="1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148D3B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</w:tr>
      <w:tr w:rsidR="00774A32" w:rsidRPr="001B2970" w14:paraId="40718599" w14:textId="77777777" w:rsidTr="00774A32">
        <w:trPr>
          <w:trHeight w:val="210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3831C3A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E6E6E6"/>
            <w:vAlign w:val="center"/>
          </w:tcPr>
          <w:p w14:paraId="77DE993C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1269" w:type="pct"/>
            <w:gridSpan w:val="4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31A98D88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ライセンス名称</w:t>
            </w:r>
          </w:p>
        </w:tc>
        <w:tc>
          <w:tcPr>
            <w:tcW w:w="2719" w:type="pct"/>
            <w:gridSpan w:val="1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A76243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</w:tr>
      <w:tr w:rsidR="00774A32" w:rsidRPr="001B2970" w14:paraId="13CCCD6B" w14:textId="77777777" w:rsidTr="00774A32">
        <w:trPr>
          <w:trHeight w:val="32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E1F0F94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8A5882A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1269" w:type="pct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3165A693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ライセンスタイプ</w:t>
            </w:r>
          </w:p>
        </w:tc>
        <w:tc>
          <w:tcPr>
            <w:tcW w:w="682" w:type="pct"/>
            <w:gridSpan w:val="3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3B41DC9" w14:textId="77777777" w:rsidR="00774A32" w:rsidRPr="001B2970" w:rsidRDefault="00774A32" w:rsidP="001842CE">
            <w:pPr>
              <w:spacing w:line="2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GPL</w:t>
            </w:r>
            <w:r w:rsidRPr="001B2970">
              <w:rPr>
                <w:rFonts w:ascii="ＭＳ Ｐゴシック" w:eastAsia="ＭＳ Ｐゴシック" w:hAnsi="ＭＳ Ｐゴシック" w:cs="Arial"/>
              </w:rPr>
              <w:br/>
              <w:t>タイプ</w:t>
            </w:r>
          </w:p>
        </w:tc>
        <w:tc>
          <w:tcPr>
            <w:tcW w:w="685" w:type="pct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FE76D54" w14:textId="77777777" w:rsidR="00774A32" w:rsidRPr="001B2970" w:rsidRDefault="00774A32" w:rsidP="001842CE">
            <w:pPr>
              <w:spacing w:line="2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LGPL</w:t>
            </w:r>
            <w:r w:rsidRPr="001B2970">
              <w:rPr>
                <w:rFonts w:ascii="ＭＳ Ｐゴシック" w:eastAsia="ＭＳ Ｐゴシック" w:hAnsi="ＭＳ Ｐゴシック" w:cs="Arial"/>
              </w:rPr>
              <w:br/>
              <w:t>タイプ</w:t>
            </w:r>
          </w:p>
        </w:tc>
        <w:tc>
          <w:tcPr>
            <w:tcW w:w="685" w:type="pct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C5A0A07" w14:textId="77777777" w:rsidR="00774A32" w:rsidRPr="001B2970" w:rsidRDefault="00774A32" w:rsidP="001842CE">
            <w:pPr>
              <w:spacing w:line="2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MPL</w:t>
            </w:r>
            <w:r w:rsidRPr="001B2970">
              <w:rPr>
                <w:rFonts w:ascii="ＭＳ Ｐゴシック" w:eastAsia="ＭＳ Ｐゴシック" w:hAnsi="ＭＳ Ｐゴシック" w:cs="Arial"/>
              </w:rPr>
              <w:br/>
              <w:t>タイプ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3F9892" w14:textId="77777777" w:rsidR="00774A32" w:rsidRPr="001B2970" w:rsidRDefault="00774A32" w:rsidP="001842CE">
            <w:pPr>
              <w:spacing w:line="2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BSD</w:t>
            </w:r>
            <w:r w:rsidRPr="001B2970">
              <w:rPr>
                <w:rFonts w:ascii="ＭＳ Ｐゴシック" w:eastAsia="ＭＳ Ｐゴシック" w:hAnsi="ＭＳ Ｐゴシック" w:cs="Arial"/>
              </w:rPr>
              <w:br/>
              <w:t>タイプ</w:t>
            </w:r>
          </w:p>
        </w:tc>
      </w:tr>
      <w:tr w:rsidR="00774A32" w:rsidRPr="001B2970" w14:paraId="21541C9D" w14:textId="77777777" w:rsidTr="00774A32">
        <w:trPr>
          <w:trHeight w:val="51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2F13413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4315" w:type="pct"/>
            <w:gridSpan w:val="18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E6E6E6"/>
            <w:vAlign w:val="center"/>
          </w:tcPr>
          <w:p w14:paraId="6A678B33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  <w:b/>
              </w:rPr>
            </w:pPr>
            <w:r w:rsidRPr="001B2970">
              <w:rPr>
                <w:rFonts w:ascii="ＭＳ Ｐゴシック" w:eastAsia="ＭＳ Ｐゴシック" w:hAnsi="ＭＳ Ｐゴシック" w:cs="Arial"/>
                <w:b/>
              </w:rPr>
              <w:t>利用方法</w:t>
            </w:r>
          </w:p>
        </w:tc>
      </w:tr>
      <w:tr w:rsidR="00774A32" w:rsidRPr="001B2970" w14:paraId="5D28EC7C" w14:textId="77777777" w:rsidTr="00774A32">
        <w:trPr>
          <w:trHeight w:val="170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2DA7AE4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E6E6E6"/>
            <w:vAlign w:val="center"/>
          </w:tcPr>
          <w:p w14:paraId="02A95E17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1269" w:type="pct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368B42FE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リンク形式</w:t>
            </w:r>
          </w:p>
        </w:tc>
        <w:tc>
          <w:tcPr>
            <w:tcW w:w="68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SmallGap" w:sz="4" w:space="0" w:color="B8CCE4"/>
            </w:tcBorders>
            <w:shd w:val="clear" w:color="auto" w:fill="auto"/>
            <w:vAlign w:val="center"/>
          </w:tcPr>
          <w:p w14:paraId="1795CB51" w14:textId="77777777" w:rsidR="00774A32" w:rsidRPr="001B2970" w:rsidRDefault="00774A32" w:rsidP="001842CE">
            <w:pPr>
              <w:spacing w:line="2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静的</w:t>
            </w:r>
            <w:r w:rsidRPr="001B2970">
              <w:rPr>
                <w:rFonts w:ascii="ＭＳ Ｐゴシック" w:eastAsia="ＭＳ Ｐゴシック" w:hAnsi="ＭＳ Ｐゴシック" w:cs="Arial"/>
              </w:rPr>
              <w:br/>
              <w:t>リンク</w:t>
            </w:r>
          </w:p>
        </w:tc>
        <w:tc>
          <w:tcPr>
            <w:tcW w:w="680" w:type="pct"/>
            <w:gridSpan w:val="4"/>
            <w:tcBorders>
              <w:top w:val="single" w:sz="6" w:space="0" w:color="auto"/>
              <w:left w:val="dashSmallGap" w:sz="4" w:space="0" w:color="B8CCE4"/>
              <w:bottom w:val="single" w:sz="6" w:space="0" w:color="auto"/>
              <w:right w:val="dashSmallGap" w:sz="4" w:space="0" w:color="B8CCE4"/>
            </w:tcBorders>
            <w:shd w:val="clear" w:color="auto" w:fill="auto"/>
            <w:vAlign w:val="center"/>
          </w:tcPr>
          <w:p w14:paraId="68A5A004" w14:textId="77777777" w:rsidR="00774A32" w:rsidRPr="001B2970" w:rsidRDefault="00774A32" w:rsidP="001842CE">
            <w:pPr>
              <w:spacing w:line="2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動的</w:t>
            </w:r>
            <w:r w:rsidRPr="001B2970">
              <w:rPr>
                <w:rFonts w:ascii="ＭＳ Ｐゴシック" w:eastAsia="ＭＳ Ｐゴシック" w:hAnsi="ＭＳ Ｐゴシック" w:cs="Arial"/>
              </w:rPr>
              <w:br/>
              <w:t>リンク</w:t>
            </w:r>
          </w:p>
        </w:tc>
        <w:tc>
          <w:tcPr>
            <w:tcW w:w="679" w:type="pct"/>
            <w:gridSpan w:val="4"/>
            <w:tcBorders>
              <w:top w:val="single" w:sz="6" w:space="0" w:color="auto"/>
              <w:left w:val="dashSmallGap" w:sz="4" w:space="0" w:color="B8CCE4"/>
              <w:bottom w:val="single" w:sz="6" w:space="0" w:color="auto"/>
              <w:right w:val="dashSmallGap" w:sz="4" w:space="0" w:color="B8CCE4"/>
            </w:tcBorders>
            <w:shd w:val="clear" w:color="auto" w:fill="auto"/>
            <w:vAlign w:val="center"/>
          </w:tcPr>
          <w:p w14:paraId="34F89F22" w14:textId="77777777" w:rsidR="00774A32" w:rsidRPr="001B2970" w:rsidRDefault="00774A32" w:rsidP="001842CE">
            <w:pPr>
              <w:spacing w:line="2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プロセス間通信</w:t>
            </w:r>
          </w:p>
        </w:tc>
        <w:tc>
          <w:tcPr>
            <w:tcW w:w="678" w:type="pct"/>
            <w:gridSpan w:val="2"/>
            <w:tcBorders>
              <w:top w:val="single" w:sz="6" w:space="0" w:color="auto"/>
              <w:left w:val="dashSmallGap" w:sz="4" w:space="0" w:color="B8CCE4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FDA17C" w14:textId="77777777" w:rsidR="00774A32" w:rsidRPr="001B2970" w:rsidRDefault="00774A32" w:rsidP="001842CE">
            <w:pPr>
              <w:spacing w:line="2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独立した</w:t>
            </w:r>
            <w:r w:rsidRPr="001B2970">
              <w:rPr>
                <w:rFonts w:ascii="ＭＳ Ｐゴシック" w:eastAsia="ＭＳ Ｐゴシック" w:hAnsi="ＭＳ Ｐゴシック" w:cs="Arial"/>
              </w:rPr>
              <w:br/>
              <w:t>プログラム</w:t>
            </w:r>
          </w:p>
        </w:tc>
      </w:tr>
      <w:tr w:rsidR="00774A32" w:rsidRPr="001B2970" w14:paraId="4E0F82A6" w14:textId="77777777" w:rsidTr="00774A32">
        <w:trPr>
          <w:trHeight w:val="42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605341B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0ACA83C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1269" w:type="pct"/>
            <w:gridSpan w:val="4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4ABEB0A8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ソースコードの改変</w:t>
            </w:r>
          </w:p>
        </w:tc>
        <w:tc>
          <w:tcPr>
            <w:tcW w:w="1367" w:type="pct"/>
            <w:gridSpan w:val="8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08BF2FA" w14:textId="77777777" w:rsidR="00774A32" w:rsidRPr="001B2970" w:rsidRDefault="00774A32" w:rsidP="001842CE">
            <w:pPr>
              <w:spacing w:line="2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あり</w:t>
            </w:r>
          </w:p>
        </w:tc>
        <w:tc>
          <w:tcPr>
            <w:tcW w:w="1352" w:type="pct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F52168" w14:textId="77777777" w:rsidR="00774A32" w:rsidRPr="001B2970" w:rsidRDefault="00774A32" w:rsidP="001842CE">
            <w:pPr>
              <w:spacing w:line="2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なし</w:t>
            </w:r>
          </w:p>
        </w:tc>
      </w:tr>
      <w:tr w:rsidR="00774A32" w:rsidRPr="001B2970" w14:paraId="2E07AE52" w14:textId="77777777" w:rsidTr="00774A32">
        <w:trPr>
          <w:trHeight w:val="22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413FB69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4315" w:type="pct"/>
            <w:gridSpan w:val="18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E6E6E6"/>
            <w:vAlign w:val="center"/>
          </w:tcPr>
          <w:p w14:paraId="4DA0D491" w14:textId="3101F9D1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  <w:b/>
              </w:rPr>
            </w:pPr>
            <w:r w:rsidRPr="001B2970">
              <w:rPr>
                <w:rFonts w:ascii="ＭＳ Ｐゴシック" w:eastAsia="ＭＳ Ｐゴシック" w:hAnsi="ＭＳ Ｐゴシック" w:cs="Arial"/>
                <w:b/>
              </w:rPr>
              <w:t>ライセンス条件の具体的対応方法</w:t>
            </w:r>
            <w:r w:rsidRPr="001B2970">
              <w:rPr>
                <w:rFonts w:ascii="ＭＳ Ｐゴシック" w:eastAsia="ＭＳ Ｐゴシック" w:hAnsi="ＭＳ Ｐゴシック" w:cs="Arial" w:hint="eastAsia"/>
                <w:b/>
              </w:rPr>
              <w:t>案</w:t>
            </w:r>
          </w:p>
        </w:tc>
      </w:tr>
      <w:tr w:rsidR="00774A32" w:rsidRPr="001B2970" w14:paraId="085B24FC" w14:textId="77777777" w:rsidTr="00774A32">
        <w:trPr>
          <w:trHeight w:val="32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7B74BFD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E6E6E6"/>
            <w:vAlign w:val="center"/>
          </w:tcPr>
          <w:p w14:paraId="4DEB1EB2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1269" w:type="pct"/>
            <w:gridSpan w:val="4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5005812F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著作権の表示方法</w:t>
            </w:r>
          </w:p>
        </w:tc>
        <w:tc>
          <w:tcPr>
            <w:tcW w:w="2719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39BED6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</w:tr>
      <w:tr w:rsidR="00774A32" w:rsidRPr="001B2970" w14:paraId="73E52948" w14:textId="77777777" w:rsidTr="00774A32">
        <w:trPr>
          <w:trHeight w:val="62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BA69A29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E6E6E6"/>
            <w:vAlign w:val="center"/>
          </w:tcPr>
          <w:p w14:paraId="3174DCBB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1269" w:type="pct"/>
            <w:gridSpan w:val="4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6B44B07F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ライセンス本文の表示方法</w:t>
            </w:r>
          </w:p>
        </w:tc>
        <w:tc>
          <w:tcPr>
            <w:tcW w:w="2719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33EBAD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</w:tr>
      <w:tr w:rsidR="00774A32" w:rsidRPr="001B2970" w14:paraId="579244DB" w14:textId="77777777" w:rsidTr="00774A32">
        <w:trPr>
          <w:trHeight w:val="176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96D9C67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E6E6E6"/>
            <w:vAlign w:val="center"/>
          </w:tcPr>
          <w:p w14:paraId="3D15EEF7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1269" w:type="pct"/>
            <w:gridSpan w:val="4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0D7D4184" w14:textId="1749B91E" w:rsidR="00774A32" w:rsidRPr="001B2970" w:rsidRDefault="00774A32" w:rsidP="00774A32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免責事項・無保証に関する記載の表示方法</w:t>
            </w:r>
          </w:p>
        </w:tc>
        <w:tc>
          <w:tcPr>
            <w:tcW w:w="2719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4718E2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</w:tr>
      <w:tr w:rsidR="00774A32" w:rsidRPr="001B2970" w14:paraId="23404BEB" w14:textId="77777777" w:rsidTr="00774A32">
        <w:trPr>
          <w:trHeight w:val="211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1686C96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E6E6E6"/>
            <w:vAlign w:val="center"/>
          </w:tcPr>
          <w:p w14:paraId="3E1A86F7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1269" w:type="pct"/>
            <w:gridSpan w:val="4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1AB88EB8" w14:textId="024F7D7B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リバースエンジニアリング</w:t>
            </w:r>
            <w:r w:rsidRPr="001B2970">
              <w:rPr>
                <w:rFonts w:ascii="ＭＳ Ｐゴシック" w:eastAsia="ＭＳ Ｐゴシック" w:hAnsi="ＭＳ Ｐゴシック" w:cs="Arial" w:hint="eastAsia"/>
              </w:rPr>
              <w:t>を</w:t>
            </w:r>
            <w:r w:rsidRPr="001B2970">
              <w:rPr>
                <w:rFonts w:ascii="ＭＳ Ｐゴシック" w:eastAsia="ＭＳ Ｐゴシック" w:hAnsi="ＭＳ Ｐゴシック" w:cs="Arial"/>
              </w:rPr>
              <w:t>許可</w:t>
            </w:r>
            <w:r w:rsidRPr="001B2970">
              <w:rPr>
                <w:rFonts w:ascii="ＭＳ Ｐゴシック" w:eastAsia="ＭＳ Ｐゴシック" w:hAnsi="ＭＳ Ｐゴシック" w:cs="Arial" w:hint="eastAsia"/>
              </w:rPr>
              <w:t>する記載の表示</w:t>
            </w:r>
            <w:r w:rsidRPr="001B2970">
              <w:rPr>
                <w:rFonts w:ascii="ＭＳ Ｐゴシック" w:eastAsia="ＭＳ Ｐゴシック" w:hAnsi="ＭＳ Ｐゴシック" w:cs="Arial"/>
              </w:rPr>
              <w:t>方法</w:t>
            </w:r>
          </w:p>
        </w:tc>
        <w:tc>
          <w:tcPr>
            <w:tcW w:w="2719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47EC48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</w:tr>
      <w:tr w:rsidR="00774A32" w:rsidRPr="001B2970" w14:paraId="67FE770B" w14:textId="77777777" w:rsidTr="00774A32">
        <w:trPr>
          <w:trHeight w:val="32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4AD2DF7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E6E6E6"/>
            <w:vAlign w:val="center"/>
          </w:tcPr>
          <w:p w14:paraId="32C95464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1269" w:type="pct"/>
            <w:gridSpan w:val="4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70B75D50" w14:textId="3E8D9965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 w:hint="eastAsia"/>
              </w:rPr>
              <w:t>ソース</w:t>
            </w:r>
            <w:r w:rsidRPr="001B2970">
              <w:rPr>
                <w:rFonts w:ascii="ＭＳ Ｐゴシック" w:eastAsia="ＭＳ Ｐゴシック" w:hAnsi="ＭＳ Ｐゴシック" w:cs="Arial"/>
              </w:rPr>
              <w:t>コードの</w:t>
            </w:r>
            <w:r w:rsidRPr="001B2970">
              <w:rPr>
                <w:rFonts w:ascii="ＭＳ Ｐゴシック" w:eastAsia="ＭＳ Ｐゴシック" w:hAnsi="ＭＳ Ｐゴシック" w:cs="Arial" w:hint="eastAsia"/>
              </w:rPr>
              <w:t>公開</w:t>
            </w:r>
            <w:r w:rsidRPr="001B2970">
              <w:rPr>
                <w:rFonts w:ascii="ＭＳ Ｐゴシック" w:eastAsia="ＭＳ Ｐゴシック" w:hAnsi="ＭＳ Ｐゴシック" w:cs="Arial"/>
              </w:rPr>
              <w:t>方法</w:t>
            </w:r>
          </w:p>
        </w:tc>
        <w:tc>
          <w:tcPr>
            <w:tcW w:w="2719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83AFDC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</w:tr>
      <w:tr w:rsidR="00774A32" w:rsidRPr="001B2970" w14:paraId="76E036C7" w14:textId="77777777" w:rsidTr="00774A32">
        <w:trPr>
          <w:trHeight w:val="56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829BEF5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648F8E4D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1269" w:type="pct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7252FCE2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その他</w:t>
            </w:r>
          </w:p>
        </w:tc>
        <w:tc>
          <w:tcPr>
            <w:tcW w:w="2719" w:type="pct"/>
            <w:gridSpan w:val="13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BC4CEE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</w:tr>
      <w:tr w:rsidR="00774A32" w:rsidRPr="001B2970" w14:paraId="48F84BB2" w14:textId="77777777" w:rsidTr="00774A32">
        <w:trPr>
          <w:trHeight w:val="149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2A254ED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4315" w:type="pct"/>
            <w:gridSpan w:val="1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8A0B979" w14:textId="59429CFF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  <w:b/>
              </w:rPr>
            </w:pPr>
            <w:r w:rsidRPr="001B2970">
              <w:rPr>
                <w:rFonts w:ascii="ＭＳ Ｐゴシック" w:eastAsia="ＭＳ Ｐゴシック" w:hAnsi="ＭＳ Ｐゴシック" w:cs="Arial" w:hint="eastAsia"/>
                <w:b/>
              </w:rPr>
              <w:t>パテントチェックを行うか否かの結論と、その理由</w:t>
            </w:r>
          </w:p>
        </w:tc>
      </w:tr>
      <w:tr w:rsidR="00774A32" w:rsidRPr="001B2970" w14:paraId="00429EDE" w14:textId="77777777" w:rsidTr="00774A32">
        <w:trPr>
          <w:trHeight w:val="786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87CC580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5B1B788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988" w:type="pct"/>
            <w:gridSpan w:val="17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DADC4E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</w:tr>
      <w:tr w:rsidR="00774A32" w:rsidRPr="001B2970" w14:paraId="5DD9EA74" w14:textId="77777777" w:rsidTr="00774A32">
        <w:trPr>
          <w:trHeight w:val="331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3370E3F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4315" w:type="pct"/>
            <w:gridSpan w:val="1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18531F2" w14:textId="6F4B5C0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  <w:b/>
              </w:rPr>
            </w:pPr>
            <w:r w:rsidRPr="001B2970">
              <w:rPr>
                <w:rFonts w:ascii="ＭＳ Ｐゴシック" w:eastAsia="ＭＳ Ｐゴシック" w:hAnsi="ＭＳ Ｐゴシック" w:cs="Arial" w:hint="eastAsia"/>
                <w:b/>
              </w:rPr>
              <w:t>セキュリティリスクに対する対応内容</w:t>
            </w:r>
          </w:p>
        </w:tc>
      </w:tr>
      <w:tr w:rsidR="00774A32" w:rsidRPr="001B2970" w14:paraId="36F0D9D5" w14:textId="77777777" w:rsidTr="005762A5">
        <w:trPr>
          <w:trHeight w:val="762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C4468F8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277BD8BF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988" w:type="pct"/>
            <w:gridSpan w:val="17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36EB61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</w:tr>
      <w:tr w:rsidR="00774A32" w:rsidRPr="001B2970" w14:paraId="244008C2" w14:textId="77777777" w:rsidTr="00774A32">
        <w:trPr>
          <w:trHeight w:val="348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7F465E5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4315" w:type="pct"/>
            <w:gridSpan w:val="1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D4A3E2C" w14:textId="7595FD1E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  <w:b/>
              </w:rPr>
            </w:pPr>
            <w:r w:rsidRPr="001B2970">
              <w:rPr>
                <w:rFonts w:ascii="ＭＳ Ｐゴシック" w:eastAsia="ＭＳ Ｐゴシック" w:hAnsi="ＭＳ Ｐゴシック" w:cs="Arial" w:hint="eastAsia"/>
                <w:b/>
              </w:rPr>
              <w:t xml:space="preserve">その他　</w:t>
            </w:r>
            <w:r w:rsidRPr="001B2970">
              <w:rPr>
                <w:rFonts w:ascii="ＭＳ Ｐゴシック" w:eastAsia="ＭＳ Ｐゴシック" w:hAnsi="ＭＳ Ｐゴシック" w:cs="Arial"/>
                <w:b/>
              </w:rPr>
              <w:t>(特許グラントバック調査に伴う協議結果等)</w:t>
            </w:r>
          </w:p>
        </w:tc>
      </w:tr>
      <w:tr w:rsidR="00774A32" w:rsidRPr="001B2970" w14:paraId="1664241A" w14:textId="77777777" w:rsidTr="005762A5">
        <w:trPr>
          <w:trHeight w:val="624"/>
        </w:trPr>
        <w:tc>
          <w:tcPr>
            <w:tcW w:w="685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B693C4A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F3ACB2E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988" w:type="pct"/>
            <w:gridSpan w:val="17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919DEB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</w:tr>
      <w:tr w:rsidR="00774A32" w:rsidRPr="001B2970" w14:paraId="224EB2BB" w14:textId="77777777" w:rsidTr="00774A32">
        <w:trPr>
          <w:trHeight w:val="22"/>
        </w:trPr>
        <w:tc>
          <w:tcPr>
            <w:tcW w:w="685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6D547F3" w14:textId="77777777" w:rsidR="00774A32" w:rsidRPr="001B2970" w:rsidRDefault="00774A32" w:rsidP="001842CE">
            <w:pPr>
              <w:snapToGrid w:val="0"/>
              <w:spacing w:line="200" w:lineRule="atLeast"/>
              <w:jc w:val="center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2</w:t>
            </w:r>
          </w:p>
        </w:tc>
        <w:tc>
          <w:tcPr>
            <w:tcW w:w="4315" w:type="pct"/>
            <w:gridSpan w:val="18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E6E6E6"/>
            <w:vAlign w:val="center"/>
          </w:tcPr>
          <w:p w14:paraId="0F35E995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  <w:b/>
              </w:rPr>
            </w:pPr>
            <w:r w:rsidRPr="001B2970">
              <w:rPr>
                <w:rFonts w:ascii="ＭＳ Ｐゴシック" w:eastAsia="ＭＳ Ｐゴシック" w:hAnsi="ＭＳ Ｐゴシック" w:cs="Arial"/>
                <w:b/>
              </w:rPr>
              <w:t>基本情報</w:t>
            </w:r>
          </w:p>
        </w:tc>
      </w:tr>
      <w:tr w:rsidR="00774A32" w:rsidRPr="001B2970" w14:paraId="12C8863B" w14:textId="77777777" w:rsidTr="00774A32">
        <w:trPr>
          <w:trHeight w:val="62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02B8569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E6E6E6"/>
            <w:vAlign w:val="center"/>
          </w:tcPr>
          <w:p w14:paraId="60A9D227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1269" w:type="pct"/>
            <w:gridSpan w:val="4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DF0072B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名称</w:t>
            </w:r>
          </w:p>
        </w:tc>
        <w:tc>
          <w:tcPr>
            <w:tcW w:w="2719" w:type="pct"/>
            <w:gridSpan w:val="1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4FF721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</w:tr>
      <w:tr w:rsidR="00774A32" w:rsidRPr="001B2970" w14:paraId="38EA6005" w14:textId="77777777" w:rsidTr="00774A32">
        <w:trPr>
          <w:trHeight w:val="32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1D245B9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E6E6E6"/>
            <w:vAlign w:val="center"/>
          </w:tcPr>
          <w:p w14:paraId="6AC99E33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126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3C6FC1E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バージョン</w:t>
            </w:r>
          </w:p>
        </w:tc>
        <w:tc>
          <w:tcPr>
            <w:tcW w:w="2719" w:type="pct"/>
            <w:gridSpan w:val="1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C2F2D4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</w:tr>
      <w:tr w:rsidR="00774A32" w:rsidRPr="001B2970" w14:paraId="49230BBE" w14:textId="77777777" w:rsidTr="00774A32">
        <w:trPr>
          <w:trHeight w:val="158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27271B7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E6E6E6"/>
            <w:vAlign w:val="center"/>
          </w:tcPr>
          <w:p w14:paraId="4B814169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126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38B7415F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  <w:lang w:eastAsia="zh-TW"/>
              </w:rPr>
            </w:pPr>
            <w:r w:rsidRPr="001B2970">
              <w:rPr>
                <w:rFonts w:ascii="ＭＳ Ｐゴシック" w:eastAsia="ＭＳ Ｐゴシック" w:hAnsi="ＭＳ Ｐゴシック" w:cs="Arial"/>
                <w:lang w:eastAsia="zh-TW"/>
              </w:rPr>
              <w:t>開発者（著作権者）名</w:t>
            </w:r>
          </w:p>
        </w:tc>
        <w:tc>
          <w:tcPr>
            <w:tcW w:w="2719" w:type="pct"/>
            <w:gridSpan w:val="1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53A663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  <w:lang w:eastAsia="zh-TW"/>
              </w:rPr>
            </w:pPr>
          </w:p>
        </w:tc>
      </w:tr>
      <w:tr w:rsidR="00774A32" w:rsidRPr="001B2970" w14:paraId="2F74D151" w14:textId="77777777" w:rsidTr="00774A32">
        <w:trPr>
          <w:trHeight w:val="158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0864174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  <w:lang w:eastAsia="zh-TW"/>
              </w:rPr>
            </w:pPr>
          </w:p>
        </w:tc>
        <w:tc>
          <w:tcPr>
            <w:tcW w:w="326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E6E6E6"/>
            <w:vAlign w:val="center"/>
          </w:tcPr>
          <w:p w14:paraId="1989D948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  <w:lang w:eastAsia="zh-TW"/>
              </w:rPr>
            </w:pPr>
          </w:p>
        </w:tc>
        <w:tc>
          <w:tcPr>
            <w:tcW w:w="126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8616656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取得元のURL</w:t>
            </w:r>
          </w:p>
        </w:tc>
        <w:tc>
          <w:tcPr>
            <w:tcW w:w="2719" w:type="pct"/>
            <w:gridSpan w:val="1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9FE083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</w:tr>
      <w:tr w:rsidR="00774A32" w:rsidRPr="001B2970" w14:paraId="0286997A" w14:textId="77777777" w:rsidTr="00774A32">
        <w:trPr>
          <w:trHeight w:val="127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F8ECE18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E6E6E6"/>
            <w:vAlign w:val="center"/>
          </w:tcPr>
          <w:p w14:paraId="14853501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126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54F2960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ライセンス条件</w:t>
            </w:r>
          </w:p>
        </w:tc>
        <w:tc>
          <w:tcPr>
            <w:tcW w:w="2719" w:type="pct"/>
            <w:gridSpan w:val="13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F322B0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</w:tr>
      <w:tr w:rsidR="00774A32" w:rsidRPr="001B2970" w14:paraId="34EA4CCE" w14:textId="77777777" w:rsidTr="00774A32">
        <w:trPr>
          <w:trHeight w:val="210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0BA8124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E6E6E6"/>
            <w:vAlign w:val="center"/>
          </w:tcPr>
          <w:p w14:paraId="0DF8EED1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1269" w:type="pct"/>
            <w:gridSpan w:val="4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21EE7CE5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ライセンス名称</w:t>
            </w:r>
          </w:p>
        </w:tc>
        <w:tc>
          <w:tcPr>
            <w:tcW w:w="2719" w:type="pct"/>
            <w:gridSpan w:val="1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3A3403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</w:tr>
      <w:tr w:rsidR="00774A32" w:rsidRPr="001B2970" w14:paraId="0A5846E6" w14:textId="77777777" w:rsidTr="00774A32">
        <w:trPr>
          <w:trHeight w:val="32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B913C07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DB88D12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1269" w:type="pct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C08ABAE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ライセンスタイプ</w:t>
            </w:r>
          </w:p>
        </w:tc>
        <w:tc>
          <w:tcPr>
            <w:tcW w:w="682" w:type="pct"/>
            <w:gridSpan w:val="3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3AEF846" w14:textId="77777777" w:rsidR="00774A32" w:rsidRPr="001B2970" w:rsidRDefault="00774A32" w:rsidP="001842CE">
            <w:pPr>
              <w:spacing w:line="2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GPL</w:t>
            </w:r>
            <w:r w:rsidRPr="001B2970">
              <w:rPr>
                <w:rFonts w:ascii="ＭＳ Ｐゴシック" w:eastAsia="ＭＳ Ｐゴシック" w:hAnsi="ＭＳ Ｐゴシック" w:cs="Arial"/>
              </w:rPr>
              <w:br/>
              <w:t>タイプ</w:t>
            </w:r>
          </w:p>
        </w:tc>
        <w:tc>
          <w:tcPr>
            <w:tcW w:w="680" w:type="pct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A77428A" w14:textId="77777777" w:rsidR="00774A32" w:rsidRPr="001B2970" w:rsidRDefault="00774A32" w:rsidP="001842CE">
            <w:pPr>
              <w:spacing w:line="2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LGPL</w:t>
            </w:r>
            <w:r w:rsidRPr="001B2970">
              <w:rPr>
                <w:rFonts w:ascii="ＭＳ Ｐゴシック" w:eastAsia="ＭＳ Ｐゴシック" w:hAnsi="ＭＳ Ｐゴシック" w:cs="Arial"/>
              </w:rPr>
              <w:br/>
              <w:t>タイプ</w:t>
            </w:r>
          </w:p>
        </w:tc>
        <w:tc>
          <w:tcPr>
            <w:tcW w:w="679" w:type="pct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C4068F3" w14:textId="77777777" w:rsidR="00774A32" w:rsidRPr="001B2970" w:rsidRDefault="00774A32" w:rsidP="001842CE">
            <w:pPr>
              <w:spacing w:line="2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MPL</w:t>
            </w:r>
            <w:r w:rsidRPr="001B2970">
              <w:rPr>
                <w:rFonts w:ascii="ＭＳ Ｐゴシック" w:eastAsia="ＭＳ Ｐゴシック" w:hAnsi="ＭＳ Ｐゴシック" w:cs="Arial"/>
              </w:rPr>
              <w:br/>
              <w:t>タイプ</w:t>
            </w:r>
          </w:p>
        </w:tc>
        <w:tc>
          <w:tcPr>
            <w:tcW w:w="678" w:type="pct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06EA53" w14:textId="77777777" w:rsidR="00774A32" w:rsidRPr="001B2970" w:rsidRDefault="00774A32" w:rsidP="001842CE">
            <w:pPr>
              <w:spacing w:line="2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BSD</w:t>
            </w:r>
            <w:r w:rsidRPr="001B2970">
              <w:rPr>
                <w:rFonts w:ascii="ＭＳ Ｐゴシック" w:eastAsia="ＭＳ Ｐゴシック" w:hAnsi="ＭＳ Ｐゴシック" w:cs="Arial"/>
              </w:rPr>
              <w:br/>
              <w:t>タイプ</w:t>
            </w:r>
          </w:p>
        </w:tc>
      </w:tr>
      <w:tr w:rsidR="00774A32" w:rsidRPr="001B2970" w14:paraId="2F59D9D9" w14:textId="77777777" w:rsidTr="00774A32">
        <w:trPr>
          <w:trHeight w:val="51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7A4A9BD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4315" w:type="pct"/>
            <w:gridSpan w:val="18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E6E6E6"/>
            <w:vAlign w:val="center"/>
          </w:tcPr>
          <w:p w14:paraId="03109CBE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  <w:b/>
              </w:rPr>
            </w:pPr>
            <w:r w:rsidRPr="001B2970">
              <w:rPr>
                <w:rFonts w:ascii="ＭＳ Ｐゴシック" w:eastAsia="ＭＳ Ｐゴシック" w:hAnsi="ＭＳ Ｐゴシック" w:cs="Arial"/>
                <w:b/>
              </w:rPr>
              <w:t>利用方法</w:t>
            </w:r>
          </w:p>
        </w:tc>
      </w:tr>
      <w:tr w:rsidR="00774A32" w:rsidRPr="001B2970" w14:paraId="0768EE99" w14:textId="77777777" w:rsidTr="00774A32">
        <w:trPr>
          <w:trHeight w:val="170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50735D9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E6E6E6"/>
            <w:vAlign w:val="center"/>
          </w:tcPr>
          <w:p w14:paraId="20A99269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1269" w:type="pct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2462920D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リンク形式</w:t>
            </w:r>
          </w:p>
        </w:tc>
        <w:tc>
          <w:tcPr>
            <w:tcW w:w="68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SmallGap" w:sz="4" w:space="0" w:color="B8CCE4"/>
            </w:tcBorders>
            <w:shd w:val="clear" w:color="auto" w:fill="auto"/>
            <w:vAlign w:val="center"/>
          </w:tcPr>
          <w:p w14:paraId="7489B045" w14:textId="77777777" w:rsidR="00774A32" w:rsidRPr="001B2970" w:rsidRDefault="00774A32" w:rsidP="001842CE">
            <w:pPr>
              <w:spacing w:line="2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静的リンク</w:t>
            </w:r>
          </w:p>
        </w:tc>
        <w:tc>
          <w:tcPr>
            <w:tcW w:w="680" w:type="pct"/>
            <w:gridSpan w:val="4"/>
            <w:tcBorders>
              <w:top w:val="single" w:sz="6" w:space="0" w:color="auto"/>
              <w:left w:val="dashSmallGap" w:sz="4" w:space="0" w:color="B8CCE4"/>
              <w:bottom w:val="single" w:sz="6" w:space="0" w:color="auto"/>
              <w:right w:val="dashSmallGap" w:sz="4" w:space="0" w:color="B8CCE4"/>
            </w:tcBorders>
            <w:shd w:val="clear" w:color="auto" w:fill="auto"/>
            <w:vAlign w:val="center"/>
          </w:tcPr>
          <w:p w14:paraId="613C4611" w14:textId="77777777" w:rsidR="00774A32" w:rsidRPr="001B2970" w:rsidRDefault="00774A32" w:rsidP="001842CE">
            <w:pPr>
              <w:spacing w:line="2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動的リンク</w:t>
            </w:r>
          </w:p>
        </w:tc>
        <w:tc>
          <w:tcPr>
            <w:tcW w:w="679" w:type="pct"/>
            <w:gridSpan w:val="4"/>
            <w:tcBorders>
              <w:top w:val="single" w:sz="6" w:space="0" w:color="auto"/>
              <w:left w:val="dashSmallGap" w:sz="4" w:space="0" w:color="B8CCE4"/>
              <w:bottom w:val="single" w:sz="6" w:space="0" w:color="auto"/>
              <w:right w:val="dashSmallGap" w:sz="4" w:space="0" w:color="B8CCE4"/>
            </w:tcBorders>
            <w:shd w:val="clear" w:color="auto" w:fill="auto"/>
            <w:vAlign w:val="center"/>
          </w:tcPr>
          <w:p w14:paraId="6058F5E1" w14:textId="77777777" w:rsidR="00774A32" w:rsidRPr="001B2970" w:rsidRDefault="00774A32" w:rsidP="001842CE">
            <w:pPr>
              <w:spacing w:line="2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プロセス間通信</w:t>
            </w:r>
          </w:p>
        </w:tc>
        <w:tc>
          <w:tcPr>
            <w:tcW w:w="678" w:type="pct"/>
            <w:gridSpan w:val="2"/>
            <w:tcBorders>
              <w:top w:val="single" w:sz="6" w:space="0" w:color="auto"/>
              <w:left w:val="dashSmallGap" w:sz="4" w:space="0" w:color="B8CCE4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DDB4AB" w14:textId="77777777" w:rsidR="00774A32" w:rsidRPr="001B2970" w:rsidRDefault="00774A32" w:rsidP="001842CE">
            <w:pPr>
              <w:spacing w:line="2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独立した</w:t>
            </w:r>
            <w:r w:rsidRPr="001B2970">
              <w:rPr>
                <w:rFonts w:ascii="ＭＳ Ｐゴシック" w:eastAsia="ＭＳ Ｐゴシック" w:hAnsi="ＭＳ Ｐゴシック" w:cs="Arial"/>
              </w:rPr>
              <w:br/>
              <w:t>プログラム</w:t>
            </w:r>
          </w:p>
        </w:tc>
      </w:tr>
      <w:tr w:rsidR="00774A32" w:rsidRPr="001B2970" w14:paraId="2E35378F" w14:textId="77777777" w:rsidTr="00774A32">
        <w:trPr>
          <w:trHeight w:val="42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F961B54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CA344C1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1269" w:type="pct"/>
            <w:gridSpan w:val="4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3E914E6B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ソースコードの改変</w:t>
            </w:r>
          </w:p>
        </w:tc>
        <w:tc>
          <w:tcPr>
            <w:tcW w:w="1362" w:type="pct"/>
            <w:gridSpan w:val="7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77A4273" w14:textId="77777777" w:rsidR="00774A32" w:rsidRPr="001B2970" w:rsidRDefault="00774A32" w:rsidP="001842CE">
            <w:pPr>
              <w:spacing w:line="2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あり</w:t>
            </w:r>
          </w:p>
        </w:tc>
        <w:tc>
          <w:tcPr>
            <w:tcW w:w="1357" w:type="pct"/>
            <w:gridSpan w:val="6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541EFA" w14:textId="77777777" w:rsidR="00774A32" w:rsidRPr="001B2970" w:rsidRDefault="00774A32" w:rsidP="001842CE">
            <w:pPr>
              <w:spacing w:line="240" w:lineRule="exact"/>
              <w:jc w:val="center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なし</w:t>
            </w:r>
          </w:p>
        </w:tc>
      </w:tr>
      <w:tr w:rsidR="00774A32" w:rsidRPr="001B2970" w14:paraId="70CA1755" w14:textId="77777777" w:rsidTr="00774A32">
        <w:trPr>
          <w:trHeight w:val="22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AA14184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4315" w:type="pct"/>
            <w:gridSpan w:val="18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E6E6E6"/>
            <w:vAlign w:val="center"/>
          </w:tcPr>
          <w:p w14:paraId="275B3341" w14:textId="19A044DC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  <w:b/>
              </w:rPr>
            </w:pPr>
            <w:r w:rsidRPr="001B2970">
              <w:rPr>
                <w:rFonts w:ascii="ＭＳ Ｐゴシック" w:eastAsia="ＭＳ Ｐゴシック" w:hAnsi="ＭＳ Ｐゴシック" w:cs="Arial"/>
                <w:b/>
              </w:rPr>
              <w:t>ライセンス条件の具体的対応方法</w:t>
            </w:r>
            <w:r w:rsidRPr="001B2970">
              <w:rPr>
                <w:rFonts w:ascii="ＭＳ Ｐゴシック" w:eastAsia="ＭＳ Ｐゴシック" w:hAnsi="ＭＳ Ｐゴシック" w:cs="Arial" w:hint="eastAsia"/>
                <w:b/>
              </w:rPr>
              <w:t>案</w:t>
            </w:r>
          </w:p>
        </w:tc>
      </w:tr>
      <w:tr w:rsidR="00774A32" w:rsidRPr="001B2970" w14:paraId="0308D27D" w14:textId="77777777" w:rsidTr="00774A32">
        <w:trPr>
          <w:trHeight w:val="32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3EE061A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E6E6E6"/>
            <w:vAlign w:val="center"/>
          </w:tcPr>
          <w:p w14:paraId="2D6CCE6A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1269" w:type="pct"/>
            <w:gridSpan w:val="4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42379079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著作権の表示方法</w:t>
            </w:r>
          </w:p>
        </w:tc>
        <w:tc>
          <w:tcPr>
            <w:tcW w:w="2719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AE553C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</w:tr>
      <w:tr w:rsidR="00774A32" w:rsidRPr="001B2970" w14:paraId="3847DDF3" w14:textId="77777777" w:rsidTr="00774A32">
        <w:trPr>
          <w:trHeight w:val="62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47FCA46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E6E6E6"/>
            <w:vAlign w:val="center"/>
          </w:tcPr>
          <w:p w14:paraId="357F9023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1269" w:type="pct"/>
            <w:gridSpan w:val="4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79C95BBB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ライセンス本文の表示方法</w:t>
            </w:r>
          </w:p>
        </w:tc>
        <w:tc>
          <w:tcPr>
            <w:tcW w:w="2719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D0FB5C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</w:tr>
      <w:tr w:rsidR="00774A32" w:rsidRPr="001B2970" w14:paraId="411D9683" w14:textId="77777777" w:rsidTr="00774A32">
        <w:trPr>
          <w:trHeight w:val="176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81A91D6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E6E6E6"/>
            <w:vAlign w:val="center"/>
          </w:tcPr>
          <w:p w14:paraId="6E59A16C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1269" w:type="pct"/>
            <w:gridSpan w:val="4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7F928E89" w14:textId="6B8DC34B" w:rsidR="00774A32" w:rsidRPr="001B2970" w:rsidRDefault="00774A32" w:rsidP="00774A32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免責事項・無保証に関する記載の表示方法</w:t>
            </w:r>
          </w:p>
        </w:tc>
        <w:tc>
          <w:tcPr>
            <w:tcW w:w="2719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7329F6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</w:tr>
      <w:tr w:rsidR="00774A32" w:rsidRPr="001B2970" w14:paraId="0726A143" w14:textId="77777777" w:rsidTr="00774A32">
        <w:trPr>
          <w:trHeight w:val="211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723F8C2" w14:textId="77777777" w:rsidR="00774A32" w:rsidRPr="001B2970" w:rsidRDefault="00774A32" w:rsidP="001842CE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E6E6E6"/>
            <w:vAlign w:val="center"/>
          </w:tcPr>
          <w:p w14:paraId="2A0AE3CC" w14:textId="77777777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1269" w:type="pct"/>
            <w:gridSpan w:val="4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7ED1E139" w14:textId="3889FA39" w:rsidR="00774A32" w:rsidRPr="001B2970" w:rsidRDefault="00774A32" w:rsidP="001842CE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リバースエンジニアリング</w:t>
            </w:r>
            <w:r w:rsidRPr="001B2970">
              <w:rPr>
                <w:rFonts w:ascii="ＭＳ Ｐゴシック" w:eastAsia="ＭＳ Ｐゴシック" w:hAnsi="ＭＳ Ｐゴシック" w:cs="Arial" w:hint="eastAsia"/>
              </w:rPr>
              <w:t>を</w:t>
            </w:r>
            <w:r w:rsidRPr="001B2970">
              <w:rPr>
                <w:rFonts w:ascii="ＭＳ Ｐゴシック" w:eastAsia="ＭＳ Ｐゴシック" w:hAnsi="ＭＳ Ｐゴシック" w:cs="Arial"/>
              </w:rPr>
              <w:t>許可</w:t>
            </w:r>
            <w:r w:rsidRPr="001B2970">
              <w:rPr>
                <w:rFonts w:ascii="ＭＳ Ｐゴシック" w:eastAsia="ＭＳ Ｐゴシック" w:hAnsi="ＭＳ Ｐゴシック" w:cs="Arial" w:hint="eastAsia"/>
              </w:rPr>
              <w:t>する記載の表示</w:t>
            </w:r>
            <w:r w:rsidRPr="001B2970">
              <w:rPr>
                <w:rFonts w:ascii="ＭＳ Ｐゴシック" w:eastAsia="ＭＳ Ｐゴシック" w:hAnsi="ＭＳ Ｐゴシック" w:cs="Arial"/>
              </w:rPr>
              <w:t>方法</w:t>
            </w:r>
          </w:p>
        </w:tc>
        <w:tc>
          <w:tcPr>
            <w:tcW w:w="2719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BA38EC" w14:textId="77777777" w:rsidR="00774A32" w:rsidRPr="001B2970" w:rsidRDefault="00774A32" w:rsidP="00C20152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</w:tr>
      <w:tr w:rsidR="00774A32" w:rsidRPr="001B2970" w14:paraId="62F4EBE7" w14:textId="77777777" w:rsidTr="00774A32">
        <w:trPr>
          <w:trHeight w:val="32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0052D8D" w14:textId="77777777" w:rsidR="00774A32" w:rsidRPr="001B2970" w:rsidRDefault="00774A32" w:rsidP="00C20152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E6E6E6"/>
            <w:vAlign w:val="center"/>
          </w:tcPr>
          <w:p w14:paraId="11B16C7E" w14:textId="77777777" w:rsidR="00774A32" w:rsidRPr="001B2970" w:rsidRDefault="00774A32" w:rsidP="00C20152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1269" w:type="pct"/>
            <w:gridSpan w:val="4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5E9BD166" w14:textId="20513ECA" w:rsidR="00774A32" w:rsidRPr="001B2970" w:rsidRDefault="00774A32" w:rsidP="00C20152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 w:hint="eastAsia"/>
              </w:rPr>
              <w:t>ソース</w:t>
            </w:r>
            <w:r w:rsidRPr="001B2970">
              <w:rPr>
                <w:rFonts w:ascii="ＭＳ Ｐゴシック" w:eastAsia="ＭＳ Ｐゴシック" w:hAnsi="ＭＳ Ｐゴシック" w:cs="Arial"/>
              </w:rPr>
              <w:t>コードの</w:t>
            </w:r>
            <w:r w:rsidRPr="001B2970">
              <w:rPr>
                <w:rFonts w:ascii="ＭＳ Ｐゴシック" w:eastAsia="ＭＳ Ｐゴシック" w:hAnsi="ＭＳ Ｐゴシック" w:cs="Arial" w:hint="eastAsia"/>
              </w:rPr>
              <w:t>公開</w:t>
            </w:r>
            <w:r w:rsidRPr="001B2970">
              <w:rPr>
                <w:rFonts w:ascii="ＭＳ Ｐゴシック" w:eastAsia="ＭＳ Ｐゴシック" w:hAnsi="ＭＳ Ｐゴシック" w:cs="Arial"/>
              </w:rPr>
              <w:t>方法</w:t>
            </w:r>
          </w:p>
        </w:tc>
        <w:tc>
          <w:tcPr>
            <w:tcW w:w="2719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BD15AA" w14:textId="77777777" w:rsidR="00774A32" w:rsidRPr="001B2970" w:rsidRDefault="00774A32" w:rsidP="00C20152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</w:tr>
      <w:tr w:rsidR="00774A32" w:rsidRPr="001B2970" w14:paraId="286A7194" w14:textId="77777777" w:rsidTr="00774A32">
        <w:trPr>
          <w:trHeight w:val="56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90AF241" w14:textId="77777777" w:rsidR="00774A32" w:rsidRPr="001B2970" w:rsidRDefault="00774A32" w:rsidP="00C20152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63FC92AF" w14:textId="77777777" w:rsidR="00774A32" w:rsidRPr="001B2970" w:rsidRDefault="00774A32" w:rsidP="00C20152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1269" w:type="pct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6B943311" w14:textId="77777777" w:rsidR="00774A32" w:rsidRPr="001B2970" w:rsidRDefault="00774A32" w:rsidP="00C20152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  <w:r w:rsidRPr="001B2970">
              <w:rPr>
                <w:rFonts w:ascii="ＭＳ Ｐゴシック" w:eastAsia="ＭＳ Ｐゴシック" w:hAnsi="ＭＳ Ｐゴシック" w:cs="Arial"/>
              </w:rPr>
              <w:t>その他</w:t>
            </w:r>
          </w:p>
        </w:tc>
        <w:tc>
          <w:tcPr>
            <w:tcW w:w="2719" w:type="pct"/>
            <w:gridSpan w:val="13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77F7CE" w14:textId="77777777" w:rsidR="00774A32" w:rsidRPr="001B2970" w:rsidRDefault="00774A32" w:rsidP="00C20152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</w:tr>
      <w:tr w:rsidR="00774A32" w:rsidRPr="001B2970" w14:paraId="61DEE04D" w14:textId="77777777" w:rsidTr="005762A5">
        <w:trPr>
          <w:trHeight w:val="149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6940925" w14:textId="77777777" w:rsidR="00774A32" w:rsidRPr="001B2970" w:rsidRDefault="00774A32" w:rsidP="00C20152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4315" w:type="pct"/>
            <w:gridSpan w:val="1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82F83C4" w14:textId="67E29C4E" w:rsidR="00774A32" w:rsidRPr="001B2970" w:rsidRDefault="00774A32" w:rsidP="00C20152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  <w:b/>
              </w:rPr>
            </w:pPr>
            <w:r w:rsidRPr="001B2970">
              <w:rPr>
                <w:rFonts w:ascii="ＭＳ Ｐゴシック" w:eastAsia="ＭＳ Ｐゴシック" w:hAnsi="ＭＳ Ｐゴシック" w:cs="Arial" w:hint="eastAsia"/>
                <w:b/>
              </w:rPr>
              <w:t>パテントチェックを行うか否かの結論と、その理由</w:t>
            </w:r>
          </w:p>
        </w:tc>
      </w:tr>
      <w:tr w:rsidR="00774A32" w:rsidRPr="001B2970" w14:paraId="5A2723C0" w14:textId="77777777" w:rsidTr="009811F3">
        <w:trPr>
          <w:trHeight w:val="793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E4FCB9B" w14:textId="77777777" w:rsidR="00774A32" w:rsidRPr="001B2970" w:rsidRDefault="00774A32" w:rsidP="00C20152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642C6CA" w14:textId="77777777" w:rsidR="00774A32" w:rsidRPr="001B2970" w:rsidRDefault="00774A32" w:rsidP="00C20152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988" w:type="pct"/>
            <w:gridSpan w:val="17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D0DFD1" w14:textId="77777777" w:rsidR="00774A32" w:rsidRPr="001B2970" w:rsidRDefault="00774A32" w:rsidP="00C20152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</w:tr>
      <w:tr w:rsidR="00774A32" w:rsidRPr="001B2970" w14:paraId="7A59ED28" w14:textId="77777777" w:rsidTr="009811F3">
        <w:trPr>
          <w:trHeight w:val="407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9C676C7" w14:textId="77777777" w:rsidR="00774A32" w:rsidRPr="001B2970" w:rsidRDefault="00774A32" w:rsidP="00C20152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4315" w:type="pct"/>
            <w:gridSpan w:val="1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BB78443" w14:textId="5581DC91" w:rsidR="00774A32" w:rsidRPr="001B2970" w:rsidRDefault="00774A32" w:rsidP="00C20152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  <w:b/>
              </w:rPr>
            </w:pPr>
            <w:r w:rsidRPr="001B2970">
              <w:rPr>
                <w:rFonts w:ascii="ＭＳ Ｐゴシック" w:eastAsia="ＭＳ Ｐゴシック" w:hAnsi="ＭＳ Ｐゴシック" w:cs="Arial" w:hint="eastAsia"/>
                <w:b/>
              </w:rPr>
              <w:t>セキュリティリスクに対する対応内容</w:t>
            </w:r>
          </w:p>
        </w:tc>
      </w:tr>
      <w:tr w:rsidR="00774A32" w:rsidRPr="001B2970" w14:paraId="73B205D5" w14:textId="77777777" w:rsidTr="009811F3">
        <w:trPr>
          <w:trHeight w:val="693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957EAD2" w14:textId="77777777" w:rsidR="00774A32" w:rsidRPr="001B2970" w:rsidRDefault="00774A32" w:rsidP="00C20152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CD83A0D" w14:textId="77777777" w:rsidR="00774A32" w:rsidRPr="001B2970" w:rsidRDefault="00774A32" w:rsidP="00C20152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988" w:type="pct"/>
            <w:gridSpan w:val="17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37F4AA" w14:textId="77777777" w:rsidR="00774A32" w:rsidRPr="001B2970" w:rsidRDefault="00774A32" w:rsidP="00C20152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</w:tr>
      <w:tr w:rsidR="00774A32" w:rsidRPr="001B2970" w14:paraId="1899DCD4" w14:textId="77777777" w:rsidTr="009811F3">
        <w:trPr>
          <w:trHeight w:val="388"/>
        </w:trPr>
        <w:tc>
          <w:tcPr>
            <w:tcW w:w="685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C1DF9DE" w14:textId="77777777" w:rsidR="00774A32" w:rsidRPr="001B2970" w:rsidRDefault="00774A32" w:rsidP="00C20152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4315" w:type="pct"/>
            <w:gridSpan w:val="1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40756CE" w14:textId="4395377D" w:rsidR="00774A32" w:rsidRPr="001B2970" w:rsidRDefault="00774A32" w:rsidP="00C20152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  <w:b/>
              </w:rPr>
            </w:pPr>
            <w:r w:rsidRPr="001B2970">
              <w:rPr>
                <w:rFonts w:ascii="ＭＳ Ｐゴシック" w:eastAsia="ＭＳ Ｐゴシック" w:hAnsi="ＭＳ Ｐゴシック" w:cs="Arial" w:hint="eastAsia"/>
                <w:b/>
              </w:rPr>
              <w:t xml:space="preserve">その他　</w:t>
            </w:r>
            <w:r w:rsidRPr="001B2970">
              <w:rPr>
                <w:rFonts w:ascii="ＭＳ Ｐゴシック" w:eastAsia="ＭＳ Ｐゴシック" w:hAnsi="ＭＳ Ｐゴシック" w:cs="Arial"/>
                <w:b/>
              </w:rPr>
              <w:t>(特許グラントバック調査に伴う協議結果等)</w:t>
            </w:r>
          </w:p>
        </w:tc>
      </w:tr>
      <w:tr w:rsidR="00774A32" w:rsidRPr="001B2970" w14:paraId="5DFEDC29" w14:textId="77777777" w:rsidTr="009811F3">
        <w:trPr>
          <w:trHeight w:val="852"/>
        </w:trPr>
        <w:tc>
          <w:tcPr>
            <w:tcW w:w="685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DFAAEBF" w14:textId="77777777" w:rsidR="00774A32" w:rsidRPr="001B2970" w:rsidRDefault="00774A32" w:rsidP="00C20152">
            <w:pPr>
              <w:snapToGrid w:val="0"/>
              <w:spacing w:line="200" w:lineRule="atLeas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50EA93B" w14:textId="77777777" w:rsidR="00774A32" w:rsidRPr="001B2970" w:rsidRDefault="00774A32" w:rsidP="00C20152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  <w:tc>
          <w:tcPr>
            <w:tcW w:w="3988" w:type="pct"/>
            <w:gridSpan w:val="17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7F2017" w14:textId="77777777" w:rsidR="00774A32" w:rsidRPr="001B2970" w:rsidRDefault="00774A32" w:rsidP="00C20152">
            <w:pPr>
              <w:spacing w:line="240" w:lineRule="exact"/>
              <w:textAlignment w:val="baseline"/>
              <w:rPr>
                <w:rFonts w:ascii="ＭＳ Ｐゴシック" w:eastAsia="ＭＳ Ｐゴシック" w:hAnsi="ＭＳ Ｐゴシック" w:cs="Arial"/>
              </w:rPr>
            </w:pPr>
          </w:p>
        </w:tc>
      </w:tr>
    </w:tbl>
    <w:p w14:paraId="33FCBA32" w14:textId="7B21D5A8" w:rsidR="00415930" w:rsidRDefault="00415930" w:rsidP="000A25ED">
      <w:pPr>
        <w:pStyle w:val="a4"/>
        <w:spacing w:before="180"/>
        <w:rPr>
          <w:rFonts w:hint="eastAsia"/>
        </w:rPr>
      </w:pPr>
    </w:p>
    <w:sectPr w:rsidR="00415930" w:rsidSect="001C1983">
      <w:footerReference w:type="default" r:id="rId12"/>
      <w:pgSz w:w="11906" w:h="16838"/>
      <w:pgMar w:top="1418" w:right="1134" w:bottom="1134" w:left="153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8C147" w14:textId="77777777" w:rsidR="00286D4D" w:rsidRDefault="00286D4D" w:rsidP="00A62735">
      <w:r>
        <w:separator/>
      </w:r>
    </w:p>
  </w:endnote>
  <w:endnote w:type="continuationSeparator" w:id="0">
    <w:p w14:paraId="2EE3BBAB" w14:textId="77777777" w:rsidR="00286D4D" w:rsidRDefault="00286D4D" w:rsidP="00A62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3B5E2" w14:textId="77777777" w:rsidR="00527F23" w:rsidRDefault="00527F23" w:rsidP="00290B78"/>
  <w:p w14:paraId="31F53DE6" w14:textId="2CEC258E" w:rsidR="00527F23" w:rsidRDefault="00527F23" w:rsidP="00073BB5">
    <w:pPr>
      <w:pStyle w:val="af"/>
      <w:tabs>
        <w:tab w:val="left" w:pos="6614"/>
      </w:tabs>
      <w:jc w:val="left"/>
    </w:pPr>
    <w:r>
      <w:tab/>
    </w:r>
    <w:sdt>
      <w:sdtPr>
        <w:id w:val="-1676878665"/>
        <w:docPartObj>
          <w:docPartGallery w:val="Page Numbers (Bottom of Page)"/>
          <w:docPartUnique/>
        </w:docPartObj>
      </w:sdtPr>
      <w:sdtContent>
        <w:sdt>
          <w:sdtPr>
            <w:id w:val="-1669238322"/>
            <w:docPartObj>
              <w:docPartGallery w:val="Page Numbers (Top of Page)"/>
              <w:docPartUnique/>
            </w:docPartObj>
          </w:sdtPr>
          <w:sdtContent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17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3FEE7" w14:textId="77777777" w:rsidR="00286D4D" w:rsidRDefault="00286D4D" w:rsidP="00A62735">
      <w:r>
        <w:separator/>
      </w:r>
    </w:p>
  </w:footnote>
  <w:footnote w:type="continuationSeparator" w:id="0">
    <w:p w14:paraId="498263C4" w14:textId="77777777" w:rsidR="00286D4D" w:rsidRDefault="00286D4D" w:rsidP="00A62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DF0BD5A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BC9072AE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423A3BE0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63CA923C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4F06FE5E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52A30A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2F48AD6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83ABF04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8C156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D882E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D896F5F"/>
    <w:multiLevelType w:val="hybridMultilevel"/>
    <w:tmpl w:val="BD806868"/>
    <w:lvl w:ilvl="0" w:tplc="9CC6C69C">
      <w:start w:val="2"/>
      <w:numFmt w:val="bullet"/>
      <w:lvlText w:val="•"/>
      <w:lvlJc w:val="left"/>
      <w:pPr>
        <w:ind w:left="703" w:hanging="420"/>
      </w:pPr>
      <w:rPr>
        <w:rFonts w:ascii="ＭＳ 明朝" w:eastAsia="ＭＳ 明朝" w:hAnsi="ＭＳ 明朝" w:cstheme="minorBidi" w:hint="eastAsia"/>
      </w:rPr>
    </w:lvl>
    <w:lvl w:ilvl="1" w:tplc="E8C2E3CE">
      <w:start w:val="2"/>
      <w:numFmt w:val="bullet"/>
      <w:pStyle w:val="a1"/>
      <w:lvlText w:val="•"/>
      <w:lvlJc w:val="left"/>
      <w:pPr>
        <w:ind w:left="1123" w:hanging="420"/>
      </w:pPr>
      <w:rPr>
        <w:rFonts w:ascii="ＭＳ 明朝" w:eastAsia="ＭＳ 明朝" w:hAnsi="ＭＳ 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1" w15:restartNumberingAfterBreak="0">
    <w:nsid w:val="110F30BA"/>
    <w:multiLevelType w:val="multilevel"/>
    <w:tmpl w:val="1D0E2280"/>
    <w:lvl w:ilvl="0">
      <w:start w:val="1"/>
      <w:numFmt w:val="decimalFullWidth"/>
      <w:pStyle w:val="21"/>
      <w:suff w:val="space"/>
      <w:lvlText w:val="第 %1 条 "/>
      <w:lvlJc w:val="left"/>
      <w:pPr>
        <w:ind w:left="425" w:hanging="425"/>
      </w:pPr>
      <w:rPr>
        <w:rFonts w:ascii="Century" w:eastAsia="ＭＳ 明朝" w:hAnsi="Century" w:hint="default"/>
        <w:b/>
        <w:i w:val="0"/>
        <w:sz w:val="21"/>
      </w:rPr>
    </w:lvl>
    <w:lvl w:ilvl="1">
      <w:start w:val="1"/>
      <w:numFmt w:val="decimal"/>
      <w:pStyle w:val="31"/>
      <w:isLgl/>
      <w:suff w:val="space"/>
      <w:lvlText w:val="%1.%2 "/>
      <w:lvlJc w:val="left"/>
      <w:pPr>
        <w:ind w:left="0" w:firstLine="0"/>
      </w:pPr>
      <w:rPr>
        <w:rFonts w:ascii="Century" w:eastAsia="ＭＳ 明朝" w:hAnsi="Century" w:hint="default"/>
        <w:b/>
        <w:i w:val="0"/>
        <w:sz w:val="21"/>
      </w:rPr>
    </w:lvl>
    <w:lvl w:ilvl="2">
      <w:start w:val="1"/>
      <w:numFmt w:val="decimal"/>
      <w:pStyle w:val="41"/>
      <w:isLgl/>
      <w:suff w:val="space"/>
      <w:lvlText w:val="%1.%2.%3 "/>
      <w:lvlJc w:val="left"/>
      <w:pPr>
        <w:ind w:left="0" w:firstLine="0"/>
      </w:pPr>
      <w:rPr>
        <w:rFonts w:ascii="Century" w:eastAsia="ＭＳ 明朝" w:hAnsi="Century" w:hint="default"/>
        <w:b/>
        <w:i w:val="0"/>
        <w:sz w:val="21"/>
      </w:rPr>
    </w:lvl>
    <w:lvl w:ilvl="3">
      <w:start w:val="1"/>
      <w:numFmt w:val="decimal"/>
      <w:pStyle w:val="51"/>
      <w:suff w:val="space"/>
      <w:lvlText w:val="%1.%2.%3.%4"/>
      <w:lvlJc w:val="left"/>
      <w:pPr>
        <w:ind w:left="0" w:firstLine="0"/>
      </w:pPr>
      <w:rPr>
        <w:rFonts w:ascii="Century" w:eastAsia="ＭＳ 明朝" w:hAnsi="Century" w:hint="default"/>
        <w:b/>
        <w:i w:val="0"/>
        <w:sz w:val="21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ascii="Century" w:eastAsia="ＭＳ 明朝" w:hAnsi="Century" w:hint="default"/>
        <w:b w:val="0"/>
        <w:i w:val="0"/>
        <w:sz w:val="21"/>
      </w:rPr>
    </w:lvl>
    <w:lvl w:ilvl="5">
      <w:start w:val="1"/>
      <w:numFmt w:val="lowerLetter"/>
      <w:pStyle w:val="a2"/>
      <w:lvlText w:val="(%6)"/>
      <w:lvlJc w:val="left"/>
      <w:pPr>
        <w:ind w:left="0" w:firstLine="0"/>
      </w:pPr>
      <w:rPr>
        <w:rFonts w:ascii="Century" w:eastAsia="ＭＳ 明朝" w:hAnsi="Century" w:hint="default"/>
        <w:b w:val="0"/>
        <w:i w:val="0"/>
        <w:sz w:val="21"/>
      </w:rPr>
    </w:lvl>
    <w:lvl w:ilvl="6">
      <w:start w:val="1"/>
      <w:numFmt w:val="none"/>
      <w:suff w:val="spac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spac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space"/>
      <w:lvlText w:val="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2A007DC0"/>
    <w:multiLevelType w:val="hybridMultilevel"/>
    <w:tmpl w:val="B078920E"/>
    <w:lvl w:ilvl="0" w:tplc="16CA9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49D27B1"/>
    <w:multiLevelType w:val="multilevel"/>
    <w:tmpl w:val="EFF2BCDE"/>
    <w:styleLink w:val="1"/>
    <w:lvl w:ilvl="0">
      <w:start w:val="1"/>
      <w:numFmt w:val="decimal"/>
      <w:suff w:val="space"/>
      <w:lvlText w:val="第%1 条"/>
      <w:lvlJc w:val="left"/>
      <w:pPr>
        <w:ind w:left="425" w:hanging="425"/>
      </w:pPr>
      <w:rPr>
        <w:rFonts w:ascii="Century" w:eastAsia="ＭＳ 明朝" w:hAnsi="Century" w:hint="default"/>
        <w:b/>
        <w:i w:val="0"/>
        <w:sz w:val="21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Century" w:eastAsia="ＭＳ 明朝" w:hAnsi="Century" w:hint="default"/>
        <w:b/>
        <w:i w:val="0"/>
        <w:sz w:val="21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Century" w:eastAsia="ＭＳ 明朝" w:hAnsi="Century" w:hint="default"/>
        <w:b/>
        <w:i w:val="0"/>
        <w:sz w:val="21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Century" w:eastAsia="ＭＳ 明朝" w:hAnsi="Century" w:hint="default"/>
        <w:b/>
        <w:i w:val="0"/>
        <w:sz w:val="21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ascii="Century" w:eastAsia="ＭＳ 明朝" w:hAnsi="Century" w:hint="default"/>
        <w:b w:val="0"/>
        <w:i w:val="0"/>
        <w:sz w:val="21"/>
      </w:rPr>
    </w:lvl>
    <w:lvl w:ilvl="5">
      <w:start w:val="1"/>
      <w:numFmt w:val="lowerLetter"/>
      <w:suff w:val="space"/>
      <w:lvlText w:val="(%6)"/>
      <w:lvlJc w:val="left"/>
      <w:pPr>
        <w:ind w:left="0" w:firstLine="0"/>
      </w:pPr>
      <w:rPr>
        <w:rFonts w:ascii="Century" w:eastAsia="ＭＳ 明朝" w:hAnsi="Century" w:hint="default"/>
        <w:b w:val="0"/>
        <w:i w:val="0"/>
        <w:sz w:val="21"/>
      </w:rPr>
    </w:lvl>
    <w:lvl w:ilvl="6">
      <w:start w:val="1"/>
      <w:numFmt w:val="none"/>
      <w:suff w:val="spac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spac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space"/>
      <w:lvlText w:val="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0276941"/>
    <w:multiLevelType w:val="hybridMultilevel"/>
    <w:tmpl w:val="30220010"/>
    <w:lvl w:ilvl="0" w:tplc="4C9EB25E">
      <w:start w:val="1"/>
      <w:numFmt w:val="decimalFullWidth"/>
      <w:lvlText w:val="%1）"/>
      <w:lvlJc w:val="left"/>
      <w:pPr>
        <w:tabs>
          <w:tab w:val="num" w:pos="420"/>
        </w:tabs>
        <w:ind w:left="420" w:hanging="420"/>
      </w:p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B4D106C"/>
    <w:multiLevelType w:val="hybridMultilevel"/>
    <w:tmpl w:val="240A1420"/>
    <w:lvl w:ilvl="0" w:tplc="C50A98BE">
      <w:start w:val="1"/>
      <w:numFmt w:val="decimal"/>
      <w:pStyle w:val="10"/>
      <w:lvlText w:val="(%1)"/>
      <w:lvlJc w:val="left"/>
      <w:pPr>
        <w:ind w:left="590" w:hanging="420"/>
      </w:pPr>
      <w:rPr>
        <w:rFonts w:hint="eastAsia"/>
      </w:rPr>
    </w:lvl>
    <w:lvl w:ilvl="1" w:tplc="BBB6E37A">
      <w:numFmt w:val="bullet"/>
      <w:lvlText w:val="・"/>
      <w:lvlJc w:val="left"/>
      <w:pPr>
        <w:ind w:left="553" w:hanging="360"/>
      </w:pPr>
      <w:rPr>
        <w:rFonts w:ascii="ＭＳ 明朝" w:eastAsia="ＭＳ 明朝" w:hAnsi="ＭＳ 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033" w:hanging="420"/>
      </w:pPr>
    </w:lvl>
    <w:lvl w:ilvl="3" w:tplc="0409000F" w:tentative="1">
      <w:start w:val="1"/>
      <w:numFmt w:val="decimal"/>
      <w:lvlText w:val="%4."/>
      <w:lvlJc w:val="left"/>
      <w:pPr>
        <w:ind w:left="1453" w:hanging="420"/>
      </w:pPr>
    </w:lvl>
    <w:lvl w:ilvl="4" w:tplc="04090017" w:tentative="1">
      <w:start w:val="1"/>
      <w:numFmt w:val="aiueoFullWidth"/>
      <w:lvlText w:val="(%5)"/>
      <w:lvlJc w:val="left"/>
      <w:pPr>
        <w:ind w:left="1873" w:hanging="420"/>
      </w:pPr>
    </w:lvl>
    <w:lvl w:ilvl="5" w:tplc="04090011" w:tentative="1">
      <w:start w:val="1"/>
      <w:numFmt w:val="decimalEnclosedCircle"/>
      <w:lvlText w:val="%6"/>
      <w:lvlJc w:val="left"/>
      <w:pPr>
        <w:ind w:left="2293" w:hanging="420"/>
      </w:pPr>
    </w:lvl>
    <w:lvl w:ilvl="6" w:tplc="0409000F" w:tentative="1">
      <w:start w:val="1"/>
      <w:numFmt w:val="decimal"/>
      <w:lvlText w:val="%7."/>
      <w:lvlJc w:val="left"/>
      <w:pPr>
        <w:ind w:left="2713" w:hanging="420"/>
      </w:pPr>
    </w:lvl>
    <w:lvl w:ilvl="7" w:tplc="04090017" w:tentative="1">
      <w:start w:val="1"/>
      <w:numFmt w:val="aiueoFullWidth"/>
      <w:lvlText w:val="(%8)"/>
      <w:lvlJc w:val="left"/>
      <w:pPr>
        <w:ind w:left="3133" w:hanging="420"/>
      </w:pPr>
    </w:lvl>
    <w:lvl w:ilvl="8" w:tplc="04090011" w:tentative="1">
      <w:start w:val="1"/>
      <w:numFmt w:val="decimalEnclosedCircle"/>
      <w:lvlText w:val="%9"/>
      <w:lvlJc w:val="left"/>
      <w:pPr>
        <w:ind w:left="3553" w:hanging="420"/>
      </w:pPr>
    </w:lvl>
  </w:abstractNum>
  <w:abstractNum w:abstractNumId="16" w15:restartNumberingAfterBreak="0">
    <w:nsid w:val="4FFA0239"/>
    <w:multiLevelType w:val="hybridMultilevel"/>
    <w:tmpl w:val="C15EAC4E"/>
    <w:lvl w:ilvl="0" w:tplc="1832A4B8">
      <w:start w:val="1"/>
      <w:numFmt w:val="bullet"/>
      <w:lvlText w:val="・"/>
      <w:lvlJc w:val="left"/>
      <w:pPr>
        <w:ind w:left="656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13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9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5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76" w:hanging="420"/>
      </w:pPr>
      <w:rPr>
        <w:rFonts w:ascii="Wingdings" w:hAnsi="Wingdings" w:hint="default"/>
      </w:rPr>
    </w:lvl>
  </w:abstractNum>
  <w:abstractNum w:abstractNumId="17" w15:restartNumberingAfterBreak="0">
    <w:nsid w:val="501C04B7"/>
    <w:multiLevelType w:val="hybridMultilevel"/>
    <w:tmpl w:val="6CC42104"/>
    <w:lvl w:ilvl="0" w:tplc="D6BA2484">
      <w:start w:val="1"/>
      <w:numFmt w:val="decimalFullWidth"/>
      <w:pStyle w:val="22"/>
      <w:lvlText w:val="別表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8557DAF"/>
    <w:multiLevelType w:val="hybridMultilevel"/>
    <w:tmpl w:val="AF1EB90E"/>
    <w:lvl w:ilvl="0" w:tplc="74A68E68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ACB3995"/>
    <w:multiLevelType w:val="hybridMultilevel"/>
    <w:tmpl w:val="FD66F674"/>
    <w:lvl w:ilvl="0" w:tplc="AF08515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993291195">
    <w:abstractNumId w:val="13"/>
  </w:num>
  <w:num w:numId="2" w16cid:durableId="1063679629">
    <w:abstractNumId w:val="11"/>
  </w:num>
  <w:num w:numId="3" w16cid:durableId="1655522817">
    <w:abstractNumId w:val="15"/>
  </w:num>
  <w:num w:numId="4" w16cid:durableId="1809669104">
    <w:abstractNumId w:val="17"/>
  </w:num>
  <w:num w:numId="5" w16cid:durableId="1831943865">
    <w:abstractNumId w:val="14"/>
  </w:num>
  <w:num w:numId="6" w16cid:durableId="865824043">
    <w:abstractNumId w:val="18"/>
  </w:num>
  <w:num w:numId="7" w16cid:durableId="2056003260">
    <w:abstractNumId w:val="15"/>
    <w:lvlOverride w:ilvl="0">
      <w:startOverride w:val="1"/>
    </w:lvlOverride>
  </w:num>
  <w:num w:numId="8" w16cid:durableId="1320578950">
    <w:abstractNumId w:val="19"/>
  </w:num>
  <w:num w:numId="9" w16cid:durableId="5905599">
    <w:abstractNumId w:val="15"/>
  </w:num>
  <w:num w:numId="10" w16cid:durableId="1461024719">
    <w:abstractNumId w:val="9"/>
  </w:num>
  <w:num w:numId="11" w16cid:durableId="1016343560">
    <w:abstractNumId w:val="7"/>
  </w:num>
  <w:num w:numId="12" w16cid:durableId="535429662">
    <w:abstractNumId w:val="6"/>
  </w:num>
  <w:num w:numId="13" w16cid:durableId="2130009471">
    <w:abstractNumId w:val="5"/>
  </w:num>
  <w:num w:numId="14" w16cid:durableId="1467821887">
    <w:abstractNumId w:val="4"/>
  </w:num>
  <w:num w:numId="15" w16cid:durableId="1908150787">
    <w:abstractNumId w:val="8"/>
  </w:num>
  <w:num w:numId="16" w16cid:durableId="1503742049">
    <w:abstractNumId w:val="3"/>
  </w:num>
  <w:num w:numId="17" w16cid:durableId="1282615499">
    <w:abstractNumId w:val="2"/>
  </w:num>
  <w:num w:numId="18" w16cid:durableId="284391946">
    <w:abstractNumId w:val="1"/>
  </w:num>
  <w:num w:numId="19" w16cid:durableId="817721510">
    <w:abstractNumId w:val="0"/>
  </w:num>
  <w:num w:numId="20" w16cid:durableId="800727054">
    <w:abstractNumId w:val="15"/>
    <w:lvlOverride w:ilvl="0">
      <w:startOverride w:val="1"/>
    </w:lvlOverride>
  </w:num>
  <w:num w:numId="21" w16cid:durableId="278538159">
    <w:abstractNumId w:val="15"/>
    <w:lvlOverride w:ilvl="0">
      <w:startOverride w:val="1"/>
    </w:lvlOverride>
  </w:num>
  <w:num w:numId="22" w16cid:durableId="1053582160">
    <w:abstractNumId w:val="15"/>
    <w:lvlOverride w:ilvl="0">
      <w:startOverride w:val="1"/>
    </w:lvlOverride>
  </w:num>
  <w:num w:numId="23" w16cid:durableId="1082990172">
    <w:abstractNumId w:val="15"/>
    <w:lvlOverride w:ilvl="0">
      <w:startOverride w:val="1"/>
    </w:lvlOverride>
  </w:num>
  <w:num w:numId="24" w16cid:durableId="1981492214">
    <w:abstractNumId w:val="15"/>
    <w:lvlOverride w:ilvl="0">
      <w:startOverride w:val="1"/>
    </w:lvlOverride>
  </w:num>
  <w:num w:numId="25" w16cid:durableId="369303537">
    <w:abstractNumId w:val="15"/>
    <w:lvlOverride w:ilvl="0">
      <w:startOverride w:val="1"/>
    </w:lvlOverride>
  </w:num>
  <w:num w:numId="26" w16cid:durableId="1316185585">
    <w:abstractNumId w:val="15"/>
    <w:lvlOverride w:ilvl="0">
      <w:startOverride w:val="1"/>
    </w:lvlOverride>
  </w:num>
  <w:num w:numId="27" w16cid:durableId="1617906987">
    <w:abstractNumId w:val="15"/>
    <w:lvlOverride w:ilvl="0">
      <w:startOverride w:val="1"/>
    </w:lvlOverride>
  </w:num>
  <w:num w:numId="28" w16cid:durableId="607394032">
    <w:abstractNumId w:val="15"/>
    <w:lvlOverride w:ilvl="0">
      <w:startOverride w:val="1"/>
    </w:lvlOverride>
  </w:num>
  <w:num w:numId="29" w16cid:durableId="1838687907">
    <w:abstractNumId w:val="10"/>
  </w:num>
  <w:num w:numId="30" w16cid:durableId="621232239">
    <w:abstractNumId w:val="16"/>
  </w:num>
  <w:num w:numId="31" w16cid:durableId="1431386923">
    <w:abstractNumId w:val="12"/>
  </w:num>
  <w:num w:numId="32" w16cid:durableId="842858675">
    <w:abstractNumId w:val="15"/>
    <w:lvlOverride w:ilvl="0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881"/>
    <w:rsid w:val="00001480"/>
    <w:rsid w:val="000016E4"/>
    <w:rsid w:val="00010C9E"/>
    <w:rsid w:val="000115EC"/>
    <w:rsid w:val="000116C1"/>
    <w:rsid w:val="000164E9"/>
    <w:rsid w:val="00021830"/>
    <w:rsid w:val="00024AD7"/>
    <w:rsid w:val="00036844"/>
    <w:rsid w:val="00045503"/>
    <w:rsid w:val="00046EDC"/>
    <w:rsid w:val="00047A34"/>
    <w:rsid w:val="000524E6"/>
    <w:rsid w:val="00056B5A"/>
    <w:rsid w:val="000600C9"/>
    <w:rsid w:val="0006026B"/>
    <w:rsid w:val="000624C2"/>
    <w:rsid w:val="00073BB5"/>
    <w:rsid w:val="00076581"/>
    <w:rsid w:val="00076DDF"/>
    <w:rsid w:val="0008360E"/>
    <w:rsid w:val="000839BA"/>
    <w:rsid w:val="00090080"/>
    <w:rsid w:val="00090237"/>
    <w:rsid w:val="00090CCB"/>
    <w:rsid w:val="000A14C3"/>
    <w:rsid w:val="000A25ED"/>
    <w:rsid w:val="000A41D1"/>
    <w:rsid w:val="000B028B"/>
    <w:rsid w:val="000B33D8"/>
    <w:rsid w:val="000B546F"/>
    <w:rsid w:val="000C7177"/>
    <w:rsid w:val="000E01E6"/>
    <w:rsid w:val="000E2837"/>
    <w:rsid w:val="000E2F85"/>
    <w:rsid w:val="000E75F1"/>
    <w:rsid w:val="000E7B4C"/>
    <w:rsid w:val="000F4A5A"/>
    <w:rsid w:val="001044ED"/>
    <w:rsid w:val="00104F91"/>
    <w:rsid w:val="00112585"/>
    <w:rsid w:val="00116793"/>
    <w:rsid w:val="00122B28"/>
    <w:rsid w:val="00123697"/>
    <w:rsid w:val="00123B4C"/>
    <w:rsid w:val="001253B8"/>
    <w:rsid w:val="00131209"/>
    <w:rsid w:val="001366B9"/>
    <w:rsid w:val="00137DCD"/>
    <w:rsid w:val="0014084F"/>
    <w:rsid w:val="001446FE"/>
    <w:rsid w:val="0015407B"/>
    <w:rsid w:val="0015480A"/>
    <w:rsid w:val="00164B0B"/>
    <w:rsid w:val="0016615E"/>
    <w:rsid w:val="00167246"/>
    <w:rsid w:val="001716B9"/>
    <w:rsid w:val="00172E03"/>
    <w:rsid w:val="00173391"/>
    <w:rsid w:val="0018018B"/>
    <w:rsid w:val="00180844"/>
    <w:rsid w:val="00180CB5"/>
    <w:rsid w:val="001842CE"/>
    <w:rsid w:val="00184D72"/>
    <w:rsid w:val="001857FF"/>
    <w:rsid w:val="00190B3C"/>
    <w:rsid w:val="001A1F93"/>
    <w:rsid w:val="001A5AF7"/>
    <w:rsid w:val="001A64DB"/>
    <w:rsid w:val="001B0C43"/>
    <w:rsid w:val="001B2970"/>
    <w:rsid w:val="001B624E"/>
    <w:rsid w:val="001B683C"/>
    <w:rsid w:val="001B6BA3"/>
    <w:rsid w:val="001C1983"/>
    <w:rsid w:val="001C639A"/>
    <w:rsid w:val="001D112F"/>
    <w:rsid w:val="001D1756"/>
    <w:rsid w:val="001D1C89"/>
    <w:rsid w:val="001D5740"/>
    <w:rsid w:val="001E6344"/>
    <w:rsid w:val="001F0338"/>
    <w:rsid w:val="001F0EFA"/>
    <w:rsid w:val="001F22B7"/>
    <w:rsid w:val="001F3094"/>
    <w:rsid w:val="00200D53"/>
    <w:rsid w:val="0020371E"/>
    <w:rsid w:val="0020508E"/>
    <w:rsid w:val="002100EA"/>
    <w:rsid w:val="00213C14"/>
    <w:rsid w:val="002157AD"/>
    <w:rsid w:val="00232C0D"/>
    <w:rsid w:val="00236BA4"/>
    <w:rsid w:val="002370F7"/>
    <w:rsid w:val="00243CA7"/>
    <w:rsid w:val="002446C3"/>
    <w:rsid w:val="002457FD"/>
    <w:rsid w:val="00260089"/>
    <w:rsid w:val="00260F18"/>
    <w:rsid w:val="00263365"/>
    <w:rsid w:val="00265F18"/>
    <w:rsid w:val="00267CCA"/>
    <w:rsid w:val="00272635"/>
    <w:rsid w:val="00277CE7"/>
    <w:rsid w:val="00282C85"/>
    <w:rsid w:val="0028684D"/>
    <w:rsid w:val="00286D4D"/>
    <w:rsid w:val="00290B78"/>
    <w:rsid w:val="002A1ACB"/>
    <w:rsid w:val="002A51FF"/>
    <w:rsid w:val="002A7DA4"/>
    <w:rsid w:val="002B2DDE"/>
    <w:rsid w:val="002B7832"/>
    <w:rsid w:val="002C5068"/>
    <w:rsid w:val="002D514C"/>
    <w:rsid w:val="002D58EA"/>
    <w:rsid w:val="002E2062"/>
    <w:rsid w:val="002E39E9"/>
    <w:rsid w:val="002F5B30"/>
    <w:rsid w:val="003036C1"/>
    <w:rsid w:val="003073A0"/>
    <w:rsid w:val="003105B7"/>
    <w:rsid w:val="00310E78"/>
    <w:rsid w:val="0031739F"/>
    <w:rsid w:val="00323D9E"/>
    <w:rsid w:val="00331303"/>
    <w:rsid w:val="00332409"/>
    <w:rsid w:val="00334789"/>
    <w:rsid w:val="00335792"/>
    <w:rsid w:val="00342A3C"/>
    <w:rsid w:val="00342E71"/>
    <w:rsid w:val="00345101"/>
    <w:rsid w:val="00347D8B"/>
    <w:rsid w:val="00350B3A"/>
    <w:rsid w:val="003518AE"/>
    <w:rsid w:val="003573D5"/>
    <w:rsid w:val="0036443B"/>
    <w:rsid w:val="003671E6"/>
    <w:rsid w:val="00380A20"/>
    <w:rsid w:val="00381DD4"/>
    <w:rsid w:val="0038212F"/>
    <w:rsid w:val="00382B68"/>
    <w:rsid w:val="00383CB4"/>
    <w:rsid w:val="003853E3"/>
    <w:rsid w:val="003933A5"/>
    <w:rsid w:val="003A0B80"/>
    <w:rsid w:val="003A78FC"/>
    <w:rsid w:val="003B2DDA"/>
    <w:rsid w:val="003B458C"/>
    <w:rsid w:val="003C1E95"/>
    <w:rsid w:val="003C55B3"/>
    <w:rsid w:val="003D1D53"/>
    <w:rsid w:val="003D2B88"/>
    <w:rsid w:val="003D376F"/>
    <w:rsid w:val="003D3E77"/>
    <w:rsid w:val="003E39B9"/>
    <w:rsid w:val="003F02E3"/>
    <w:rsid w:val="003F5EFD"/>
    <w:rsid w:val="00401F2E"/>
    <w:rsid w:val="00401F7E"/>
    <w:rsid w:val="004046EB"/>
    <w:rsid w:val="00411A3B"/>
    <w:rsid w:val="004121F7"/>
    <w:rsid w:val="00415930"/>
    <w:rsid w:val="004227BA"/>
    <w:rsid w:val="00426445"/>
    <w:rsid w:val="00435658"/>
    <w:rsid w:val="0043791C"/>
    <w:rsid w:val="0044426E"/>
    <w:rsid w:val="0044621B"/>
    <w:rsid w:val="00454D47"/>
    <w:rsid w:val="004576DD"/>
    <w:rsid w:val="00457E91"/>
    <w:rsid w:val="0046270D"/>
    <w:rsid w:val="00463C06"/>
    <w:rsid w:val="00465B43"/>
    <w:rsid w:val="00466DEC"/>
    <w:rsid w:val="0047252E"/>
    <w:rsid w:val="00473718"/>
    <w:rsid w:val="00474816"/>
    <w:rsid w:val="004752D4"/>
    <w:rsid w:val="00480935"/>
    <w:rsid w:val="00494DB5"/>
    <w:rsid w:val="00497491"/>
    <w:rsid w:val="004A3CDB"/>
    <w:rsid w:val="004A4C67"/>
    <w:rsid w:val="004A5DE9"/>
    <w:rsid w:val="004A63B3"/>
    <w:rsid w:val="004B1881"/>
    <w:rsid w:val="004B3FD1"/>
    <w:rsid w:val="004B5EDF"/>
    <w:rsid w:val="004B7FC2"/>
    <w:rsid w:val="004C6AF3"/>
    <w:rsid w:val="004D2EF3"/>
    <w:rsid w:val="004D34FB"/>
    <w:rsid w:val="004E39B2"/>
    <w:rsid w:val="004E3CB0"/>
    <w:rsid w:val="004E40CF"/>
    <w:rsid w:val="004E4D75"/>
    <w:rsid w:val="004E555B"/>
    <w:rsid w:val="004E643C"/>
    <w:rsid w:val="004F2F06"/>
    <w:rsid w:val="004F7FD6"/>
    <w:rsid w:val="00503A6F"/>
    <w:rsid w:val="00505736"/>
    <w:rsid w:val="0050751F"/>
    <w:rsid w:val="00507531"/>
    <w:rsid w:val="00517BCE"/>
    <w:rsid w:val="00523A96"/>
    <w:rsid w:val="00527F23"/>
    <w:rsid w:val="005302CD"/>
    <w:rsid w:val="00537F68"/>
    <w:rsid w:val="0054005F"/>
    <w:rsid w:val="0054054A"/>
    <w:rsid w:val="005414EE"/>
    <w:rsid w:val="00542624"/>
    <w:rsid w:val="005456E2"/>
    <w:rsid w:val="00552855"/>
    <w:rsid w:val="00560B7A"/>
    <w:rsid w:val="0056367B"/>
    <w:rsid w:val="0056744A"/>
    <w:rsid w:val="00574720"/>
    <w:rsid w:val="005762A5"/>
    <w:rsid w:val="00577396"/>
    <w:rsid w:val="00580786"/>
    <w:rsid w:val="005810FA"/>
    <w:rsid w:val="00585321"/>
    <w:rsid w:val="00587EC0"/>
    <w:rsid w:val="005909B1"/>
    <w:rsid w:val="00593E41"/>
    <w:rsid w:val="00595D67"/>
    <w:rsid w:val="005A5887"/>
    <w:rsid w:val="005A799F"/>
    <w:rsid w:val="005B00B2"/>
    <w:rsid w:val="005B0648"/>
    <w:rsid w:val="005B1721"/>
    <w:rsid w:val="005C11DF"/>
    <w:rsid w:val="005C4E34"/>
    <w:rsid w:val="005D402B"/>
    <w:rsid w:val="005E445A"/>
    <w:rsid w:val="005E4A7F"/>
    <w:rsid w:val="005E56F4"/>
    <w:rsid w:val="005F13C3"/>
    <w:rsid w:val="005F332B"/>
    <w:rsid w:val="00605CA2"/>
    <w:rsid w:val="00616EF8"/>
    <w:rsid w:val="00617DC6"/>
    <w:rsid w:val="00620224"/>
    <w:rsid w:val="0062601C"/>
    <w:rsid w:val="006262C0"/>
    <w:rsid w:val="00643618"/>
    <w:rsid w:val="00645E27"/>
    <w:rsid w:val="006473F8"/>
    <w:rsid w:val="00650305"/>
    <w:rsid w:val="006509B3"/>
    <w:rsid w:val="00653606"/>
    <w:rsid w:val="00662E0E"/>
    <w:rsid w:val="00665B4E"/>
    <w:rsid w:val="00665C9B"/>
    <w:rsid w:val="0067359A"/>
    <w:rsid w:val="0067447D"/>
    <w:rsid w:val="006947FC"/>
    <w:rsid w:val="006950C2"/>
    <w:rsid w:val="006A005A"/>
    <w:rsid w:val="006B75B5"/>
    <w:rsid w:val="006C2357"/>
    <w:rsid w:val="006C59B5"/>
    <w:rsid w:val="006C722D"/>
    <w:rsid w:val="006D0C06"/>
    <w:rsid w:val="006D12B4"/>
    <w:rsid w:val="006D4483"/>
    <w:rsid w:val="006D5137"/>
    <w:rsid w:val="006D6EEA"/>
    <w:rsid w:val="006E055A"/>
    <w:rsid w:val="006E3723"/>
    <w:rsid w:val="006E484B"/>
    <w:rsid w:val="006F04FA"/>
    <w:rsid w:val="006F6845"/>
    <w:rsid w:val="007036DE"/>
    <w:rsid w:val="00703A97"/>
    <w:rsid w:val="007067AC"/>
    <w:rsid w:val="00711E19"/>
    <w:rsid w:val="00712E2C"/>
    <w:rsid w:val="00714747"/>
    <w:rsid w:val="00721374"/>
    <w:rsid w:val="00731C4A"/>
    <w:rsid w:val="00734525"/>
    <w:rsid w:val="007523D5"/>
    <w:rsid w:val="0075421E"/>
    <w:rsid w:val="00754A1B"/>
    <w:rsid w:val="007607ED"/>
    <w:rsid w:val="00760B49"/>
    <w:rsid w:val="00761398"/>
    <w:rsid w:val="00761628"/>
    <w:rsid w:val="00761F8F"/>
    <w:rsid w:val="007663D5"/>
    <w:rsid w:val="00774A32"/>
    <w:rsid w:val="00784D35"/>
    <w:rsid w:val="00787ED8"/>
    <w:rsid w:val="0079317D"/>
    <w:rsid w:val="00794C43"/>
    <w:rsid w:val="007A144D"/>
    <w:rsid w:val="007B1644"/>
    <w:rsid w:val="007B1FF8"/>
    <w:rsid w:val="007B2B36"/>
    <w:rsid w:val="007C06A2"/>
    <w:rsid w:val="007C1C9C"/>
    <w:rsid w:val="007C226A"/>
    <w:rsid w:val="007D107D"/>
    <w:rsid w:val="007D7D9F"/>
    <w:rsid w:val="007E1291"/>
    <w:rsid w:val="007E15B6"/>
    <w:rsid w:val="007E1C3D"/>
    <w:rsid w:val="008012EE"/>
    <w:rsid w:val="008043BD"/>
    <w:rsid w:val="00804DA5"/>
    <w:rsid w:val="00810472"/>
    <w:rsid w:val="00814DDA"/>
    <w:rsid w:val="00815F08"/>
    <w:rsid w:val="00820BA1"/>
    <w:rsid w:val="0082661A"/>
    <w:rsid w:val="00830E00"/>
    <w:rsid w:val="00833252"/>
    <w:rsid w:val="00842A4B"/>
    <w:rsid w:val="00844F5B"/>
    <w:rsid w:val="00847784"/>
    <w:rsid w:val="008477BA"/>
    <w:rsid w:val="008507C1"/>
    <w:rsid w:val="00850F25"/>
    <w:rsid w:val="00854C06"/>
    <w:rsid w:val="00854FD1"/>
    <w:rsid w:val="00857482"/>
    <w:rsid w:val="00873628"/>
    <w:rsid w:val="0087734B"/>
    <w:rsid w:val="00881BA0"/>
    <w:rsid w:val="00896226"/>
    <w:rsid w:val="0089636F"/>
    <w:rsid w:val="008971D9"/>
    <w:rsid w:val="008A1994"/>
    <w:rsid w:val="008A4D40"/>
    <w:rsid w:val="008A4F42"/>
    <w:rsid w:val="008B02CD"/>
    <w:rsid w:val="008B4E9F"/>
    <w:rsid w:val="008B7439"/>
    <w:rsid w:val="008B7D1A"/>
    <w:rsid w:val="008C22C4"/>
    <w:rsid w:val="008D28EE"/>
    <w:rsid w:val="008D424D"/>
    <w:rsid w:val="008D5557"/>
    <w:rsid w:val="008D77EB"/>
    <w:rsid w:val="008E12EA"/>
    <w:rsid w:val="008E22FE"/>
    <w:rsid w:val="008E2E4A"/>
    <w:rsid w:val="008E30B8"/>
    <w:rsid w:val="008F0B43"/>
    <w:rsid w:val="008F3BAC"/>
    <w:rsid w:val="0090102A"/>
    <w:rsid w:val="0092105C"/>
    <w:rsid w:val="00921CD2"/>
    <w:rsid w:val="0092457F"/>
    <w:rsid w:val="00926413"/>
    <w:rsid w:val="00932597"/>
    <w:rsid w:val="009425DE"/>
    <w:rsid w:val="00945368"/>
    <w:rsid w:val="00945AD1"/>
    <w:rsid w:val="00947536"/>
    <w:rsid w:val="00951FB9"/>
    <w:rsid w:val="00952113"/>
    <w:rsid w:val="00961B9C"/>
    <w:rsid w:val="00962BCB"/>
    <w:rsid w:val="00962FF3"/>
    <w:rsid w:val="0097554B"/>
    <w:rsid w:val="009811F3"/>
    <w:rsid w:val="00985343"/>
    <w:rsid w:val="009868C3"/>
    <w:rsid w:val="00987878"/>
    <w:rsid w:val="0099272E"/>
    <w:rsid w:val="009A2EB0"/>
    <w:rsid w:val="009A3DF6"/>
    <w:rsid w:val="009A6588"/>
    <w:rsid w:val="009B3B89"/>
    <w:rsid w:val="009B6CD2"/>
    <w:rsid w:val="009C599A"/>
    <w:rsid w:val="009D4AEB"/>
    <w:rsid w:val="009D53AF"/>
    <w:rsid w:val="009D64C9"/>
    <w:rsid w:val="009D79C9"/>
    <w:rsid w:val="009E0DBB"/>
    <w:rsid w:val="009E3102"/>
    <w:rsid w:val="009E344C"/>
    <w:rsid w:val="009E3E59"/>
    <w:rsid w:val="009E3F23"/>
    <w:rsid w:val="009E453F"/>
    <w:rsid w:val="009F190B"/>
    <w:rsid w:val="009F72F1"/>
    <w:rsid w:val="00A117E6"/>
    <w:rsid w:val="00A12637"/>
    <w:rsid w:val="00A1284A"/>
    <w:rsid w:val="00A13194"/>
    <w:rsid w:val="00A15998"/>
    <w:rsid w:val="00A2354B"/>
    <w:rsid w:val="00A26D2E"/>
    <w:rsid w:val="00A44BB5"/>
    <w:rsid w:val="00A4693E"/>
    <w:rsid w:val="00A4704E"/>
    <w:rsid w:val="00A607AA"/>
    <w:rsid w:val="00A60FE0"/>
    <w:rsid w:val="00A61A0A"/>
    <w:rsid w:val="00A61F5C"/>
    <w:rsid w:val="00A62735"/>
    <w:rsid w:val="00A642C9"/>
    <w:rsid w:val="00A658F0"/>
    <w:rsid w:val="00A72AA6"/>
    <w:rsid w:val="00A732D8"/>
    <w:rsid w:val="00A754DD"/>
    <w:rsid w:val="00A94384"/>
    <w:rsid w:val="00A9555D"/>
    <w:rsid w:val="00A978A6"/>
    <w:rsid w:val="00AA067D"/>
    <w:rsid w:val="00AA10C0"/>
    <w:rsid w:val="00AA1A9F"/>
    <w:rsid w:val="00AA2194"/>
    <w:rsid w:val="00AA6D51"/>
    <w:rsid w:val="00AA70D5"/>
    <w:rsid w:val="00AB0E15"/>
    <w:rsid w:val="00AB1852"/>
    <w:rsid w:val="00AB4A7D"/>
    <w:rsid w:val="00AB5AA9"/>
    <w:rsid w:val="00AC09E3"/>
    <w:rsid w:val="00AC1DC2"/>
    <w:rsid w:val="00AC4B21"/>
    <w:rsid w:val="00AD0831"/>
    <w:rsid w:val="00AD1A0B"/>
    <w:rsid w:val="00AD281B"/>
    <w:rsid w:val="00AD5B9D"/>
    <w:rsid w:val="00AD6C0B"/>
    <w:rsid w:val="00AD6D5C"/>
    <w:rsid w:val="00AE2CF1"/>
    <w:rsid w:val="00AE3DFB"/>
    <w:rsid w:val="00AE4559"/>
    <w:rsid w:val="00AE47E2"/>
    <w:rsid w:val="00AE5159"/>
    <w:rsid w:val="00AF01E2"/>
    <w:rsid w:val="00AF329F"/>
    <w:rsid w:val="00B06612"/>
    <w:rsid w:val="00B12748"/>
    <w:rsid w:val="00B15C8C"/>
    <w:rsid w:val="00B17BF6"/>
    <w:rsid w:val="00B22EBC"/>
    <w:rsid w:val="00B26F65"/>
    <w:rsid w:val="00B33410"/>
    <w:rsid w:val="00B3673A"/>
    <w:rsid w:val="00B41113"/>
    <w:rsid w:val="00B424ED"/>
    <w:rsid w:val="00B51C0C"/>
    <w:rsid w:val="00B60918"/>
    <w:rsid w:val="00B62A0E"/>
    <w:rsid w:val="00B63E0D"/>
    <w:rsid w:val="00B64933"/>
    <w:rsid w:val="00B64B7B"/>
    <w:rsid w:val="00B64F50"/>
    <w:rsid w:val="00B66A8E"/>
    <w:rsid w:val="00B67C68"/>
    <w:rsid w:val="00B720AB"/>
    <w:rsid w:val="00B73F5C"/>
    <w:rsid w:val="00B76B20"/>
    <w:rsid w:val="00B8746B"/>
    <w:rsid w:val="00B91157"/>
    <w:rsid w:val="00B91D98"/>
    <w:rsid w:val="00B928E1"/>
    <w:rsid w:val="00BA15EE"/>
    <w:rsid w:val="00BA1CFA"/>
    <w:rsid w:val="00BA2230"/>
    <w:rsid w:val="00BB12BC"/>
    <w:rsid w:val="00BC27E8"/>
    <w:rsid w:val="00BC3678"/>
    <w:rsid w:val="00BC429B"/>
    <w:rsid w:val="00BC718E"/>
    <w:rsid w:val="00BD5461"/>
    <w:rsid w:val="00BE3928"/>
    <w:rsid w:val="00BF309A"/>
    <w:rsid w:val="00BF4BAE"/>
    <w:rsid w:val="00C02D79"/>
    <w:rsid w:val="00C11515"/>
    <w:rsid w:val="00C1169C"/>
    <w:rsid w:val="00C14744"/>
    <w:rsid w:val="00C15D94"/>
    <w:rsid w:val="00C168CC"/>
    <w:rsid w:val="00C20152"/>
    <w:rsid w:val="00C20721"/>
    <w:rsid w:val="00C21ED2"/>
    <w:rsid w:val="00C30CBE"/>
    <w:rsid w:val="00C379CD"/>
    <w:rsid w:val="00C40592"/>
    <w:rsid w:val="00C52170"/>
    <w:rsid w:val="00C70714"/>
    <w:rsid w:val="00C72DCB"/>
    <w:rsid w:val="00C770E9"/>
    <w:rsid w:val="00C83E4E"/>
    <w:rsid w:val="00C85ED3"/>
    <w:rsid w:val="00C90AC6"/>
    <w:rsid w:val="00C9112F"/>
    <w:rsid w:val="00C948E1"/>
    <w:rsid w:val="00C95887"/>
    <w:rsid w:val="00CA34A5"/>
    <w:rsid w:val="00CA5E04"/>
    <w:rsid w:val="00CB509E"/>
    <w:rsid w:val="00CC511B"/>
    <w:rsid w:val="00CC7A8C"/>
    <w:rsid w:val="00CD1A87"/>
    <w:rsid w:val="00CD3D18"/>
    <w:rsid w:val="00CF1982"/>
    <w:rsid w:val="00CF3D48"/>
    <w:rsid w:val="00CF5881"/>
    <w:rsid w:val="00D005E5"/>
    <w:rsid w:val="00D04423"/>
    <w:rsid w:val="00D069FC"/>
    <w:rsid w:val="00D06FEB"/>
    <w:rsid w:val="00D13CC1"/>
    <w:rsid w:val="00D20E5B"/>
    <w:rsid w:val="00D24C7D"/>
    <w:rsid w:val="00D374B0"/>
    <w:rsid w:val="00D5122E"/>
    <w:rsid w:val="00D548BB"/>
    <w:rsid w:val="00D56130"/>
    <w:rsid w:val="00D62176"/>
    <w:rsid w:val="00D64FFD"/>
    <w:rsid w:val="00D65758"/>
    <w:rsid w:val="00D80725"/>
    <w:rsid w:val="00D828AD"/>
    <w:rsid w:val="00D90A4E"/>
    <w:rsid w:val="00DA441E"/>
    <w:rsid w:val="00DB1954"/>
    <w:rsid w:val="00DB26C0"/>
    <w:rsid w:val="00DB494F"/>
    <w:rsid w:val="00DB6E8A"/>
    <w:rsid w:val="00DB7383"/>
    <w:rsid w:val="00DB773A"/>
    <w:rsid w:val="00DC5E7D"/>
    <w:rsid w:val="00DD4940"/>
    <w:rsid w:val="00DD796B"/>
    <w:rsid w:val="00DE6950"/>
    <w:rsid w:val="00DE7393"/>
    <w:rsid w:val="00DF02F8"/>
    <w:rsid w:val="00DF27CD"/>
    <w:rsid w:val="00DF4B3D"/>
    <w:rsid w:val="00E057A6"/>
    <w:rsid w:val="00E05C77"/>
    <w:rsid w:val="00E10033"/>
    <w:rsid w:val="00E218A4"/>
    <w:rsid w:val="00E2725C"/>
    <w:rsid w:val="00E3213C"/>
    <w:rsid w:val="00E3309F"/>
    <w:rsid w:val="00E359B5"/>
    <w:rsid w:val="00E40772"/>
    <w:rsid w:val="00E41BEE"/>
    <w:rsid w:val="00E44C3E"/>
    <w:rsid w:val="00E46E99"/>
    <w:rsid w:val="00E5745A"/>
    <w:rsid w:val="00E61162"/>
    <w:rsid w:val="00E627C3"/>
    <w:rsid w:val="00E64D57"/>
    <w:rsid w:val="00E65597"/>
    <w:rsid w:val="00E6591B"/>
    <w:rsid w:val="00E67D57"/>
    <w:rsid w:val="00E70619"/>
    <w:rsid w:val="00E72B90"/>
    <w:rsid w:val="00E7602C"/>
    <w:rsid w:val="00E76FD0"/>
    <w:rsid w:val="00E85A11"/>
    <w:rsid w:val="00E95EBA"/>
    <w:rsid w:val="00E97DD8"/>
    <w:rsid w:val="00EA5785"/>
    <w:rsid w:val="00EA640A"/>
    <w:rsid w:val="00EB1562"/>
    <w:rsid w:val="00EB5BDF"/>
    <w:rsid w:val="00EB64C5"/>
    <w:rsid w:val="00EC184B"/>
    <w:rsid w:val="00EC5217"/>
    <w:rsid w:val="00ED339B"/>
    <w:rsid w:val="00ED4339"/>
    <w:rsid w:val="00ED48A3"/>
    <w:rsid w:val="00EE0C18"/>
    <w:rsid w:val="00EE1001"/>
    <w:rsid w:val="00EE3BB6"/>
    <w:rsid w:val="00EE4D50"/>
    <w:rsid w:val="00EE52A7"/>
    <w:rsid w:val="00EE62A2"/>
    <w:rsid w:val="00EF3189"/>
    <w:rsid w:val="00EF3F4E"/>
    <w:rsid w:val="00EF6347"/>
    <w:rsid w:val="00F04ED8"/>
    <w:rsid w:val="00F04F86"/>
    <w:rsid w:val="00F0725B"/>
    <w:rsid w:val="00F10751"/>
    <w:rsid w:val="00F1378F"/>
    <w:rsid w:val="00F13B3C"/>
    <w:rsid w:val="00F16336"/>
    <w:rsid w:val="00F203F0"/>
    <w:rsid w:val="00F21403"/>
    <w:rsid w:val="00F22049"/>
    <w:rsid w:val="00F23DC2"/>
    <w:rsid w:val="00F25EAE"/>
    <w:rsid w:val="00F34D90"/>
    <w:rsid w:val="00F36EF2"/>
    <w:rsid w:val="00F4582B"/>
    <w:rsid w:val="00F45B9A"/>
    <w:rsid w:val="00F50970"/>
    <w:rsid w:val="00F51251"/>
    <w:rsid w:val="00F538F5"/>
    <w:rsid w:val="00F72285"/>
    <w:rsid w:val="00F73A25"/>
    <w:rsid w:val="00F75153"/>
    <w:rsid w:val="00F77D02"/>
    <w:rsid w:val="00F824ED"/>
    <w:rsid w:val="00F918C7"/>
    <w:rsid w:val="00F91AB2"/>
    <w:rsid w:val="00F94B0F"/>
    <w:rsid w:val="00F9577B"/>
    <w:rsid w:val="00F96158"/>
    <w:rsid w:val="00FA2B5E"/>
    <w:rsid w:val="00FA3073"/>
    <w:rsid w:val="00FA4EC7"/>
    <w:rsid w:val="00FA61CC"/>
    <w:rsid w:val="00FA667E"/>
    <w:rsid w:val="00FA72DE"/>
    <w:rsid w:val="00FB0039"/>
    <w:rsid w:val="00FB0FF5"/>
    <w:rsid w:val="00FB2DC9"/>
    <w:rsid w:val="00FB6C78"/>
    <w:rsid w:val="00FC33C6"/>
    <w:rsid w:val="00FC407E"/>
    <w:rsid w:val="00FC5868"/>
    <w:rsid w:val="00FC5EB1"/>
    <w:rsid w:val="00FC68B3"/>
    <w:rsid w:val="00FD3F28"/>
    <w:rsid w:val="00FD6F5C"/>
    <w:rsid w:val="00FE20B4"/>
    <w:rsid w:val="00FE35E3"/>
    <w:rsid w:val="00FE467B"/>
    <w:rsid w:val="00FF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B4DE66"/>
  <w15:docId w15:val="{8506B679-E975-46E5-B76C-A3196FA3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5" w:qFormat="1"/>
    <w:lsdException w:name="heading 3" w:uiPriority="7" w:qFormat="1"/>
    <w:lsdException w:name="heading 4" w:uiPriority="7" w:qFormat="1"/>
    <w:lsdException w:name="heading 5" w:uiPriority="7" w:qFormat="1"/>
    <w:lsdException w:name="heading 6" w:semiHidden="1" w:uiPriority="29" w:qFormat="1"/>
    <w:lsdException w:name="heading 7" w:semiHidden="1" w:uiPriority="29" w:unhideWhenUsed="1" w:qFormat="1"/>
    <w:lsdException w:name="heading 8" w:semiHidden="1" w:uiPriority="29" w:unhideWhenUsed="1" w:qFormat="1"/>
    <w:lsdException w:name="heading 9" w:semiHidden="1" w:uiPriority="2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semiHidden/>
    <w:qFormat/>
    <w:rsid w:val="00236BA4"/>
    <w:pPr>
      <w:widowControl w:val="0"/>
      <w:adjustRightInd w:val="0"/>
      <w:jc w:val="both"/>
    </w:pPr>
    <w:rPr>
      <w:rFonts w:ascii="Century" w:eastAsia="ＭＳ 明朝" w:hAnsi="Century"/>
    </w:rPr>
  </w:style>
  <w:style w:type="paragraph" w:styleId="11">
    <w:name w:val="heading 1"/>
    <w:aliases w:val="(章）"/>
    <w:basedOn w:val="a3"/>
    <w:next w:val="21"/>
    <w:link w:val="12"/>
    <w:uiPriority w:val="4"/>
    <w:semiHidden/>
    <w:qFormat/>
    <w:rsid w:val="00401F2E"/>
    <w:pPr>
      <w:spacing w:before="120"/>
      <w:jc w:val="center"/>
      <w:outlineLvl w:val="0"/>
    </w:pPr>
    <w:rPr>
      <w:rFonts w:cstheme="majorBidi"/>
      <w:b/>
      <w:sz w:val="24"/>
      <w:szCs w:val="24"/>
    </w:rPr>
  </w:style>
  <w:style w:type="paragraph" w:styleId="21">
    <w:name w:val="heading 2"/>
    <w:aliases w:val="[第1条]"/>
    <w:next w:val="a4"/>
    <w:link w:val="23"/>
    <w:uiPriority w:val="5"/>
    <w:qFormat/>
    <w:rsid w:val="00046EDC"/>
    <w:pPr>
      <w:keepNext/>
      <w:numPr>
        <w:numId w:val="2"/>
      </w:numPr>
      <w:spacing w:beforeLines="250" w:before="900"/>
      <w:outlineLvl w:val="1"/>
    </w:pPr>
    <w:rPr>
      <w:rFonts w:ascii="Century" w:eastAsia="ＭＳ 明朝" w:hAnsi="Century" w:cstheme="majorBidi"/>
      <w:b/>
    </w:rPr>
  </w:style>
  <w:style w:type="paragraph" w:styleId="31">
    <w:name w:val="heading 3"/>
    <w:aliases w:val="[1.1]"/>
    <w:next w:val="a4"/>
    <w:link w:val="32"/>
    <w:uiPriority w:val="7"/>
    <w:qFormat/>
    <w:rsid w:val="00046EDC"/>
    <w:pPr>
      <w:keepNext/>
      <w:numPr>
        <w:ilvl w:val="1"/>
        <w:numId w:val="2"/>
      </w:numPr>
      <w:spacing w:beforeLines="150" w:before="540"/>
      <w:outlineLvl w:val="2"/>
    </w:pPr>
    <w:rPr>
      <w:rFonts w:ascii="Century" w:eastAsia="ＭＳ 明朝" w:hAnsi="Century" w:cstheme="majorBidi"/>
      <w:b/>
    </w:rPr>
  </w:style>
  <w:style w:type="paragraph" w:styleId="41">
    <w:name w:val="heading 4"/>
    <w:aliases w:val="[1.1.1]"/>
    <w:next w:val="a4"/>
    <w:link w:val="42"/>
    <w:uiPriority w:val="7"/>
    <w:qFormat/>
    <w:rsid w:val="00E3213C"/>
    <w:pPr>
      <w:keepNext/>
      <w:numPr>
        <w:ilvl w:val="2"/>
        <w:numId w:val="2"/>
      </w:numPr>
      <w:spacing w:beforeLines="100" w:before="100"/>
      <w:outlineLvl w:val="3"/>
    </w:pPr>
    <w:rPr>
      <w:rFonts w:ascii="Century" w:eastAsia="ＭＳ 明朝" w:hAnsi="Century"/>
      <w:b/>
      <w:bCs/>
    </w:rPr>
  </w:style>
  <w:style w:type="paragraph" w:styleId="51">
    <w:name w:val="heading 5"/>
    <w:aliases w:val="[1.1.1.1]"/>
    <w:next w:val="a4"/>
    <w:link w:val="52"/>
    <w:uiPriority w:val="7"/>
    <w:qFormat/>
    <w:rsid w:val="00E3213C"/>
    <w:pPr>
      <w:keepNext/>
      <w:numPr>
        <w:ilvl w:val="3"/>
        <w:numId w:val="2"/>
      </w:numPr>
      <w:outlineLvl w:val="4"/>
    </w:pPr>
    <w:rPr>
      <w:rFonts w:ascii="Century" w:eastAsia="ＭＳ 明朝" w:hAnsi="Century" w:cstheme="majorBidi"/>
      <w:b/>
    </w:rPr>
  </w:style>
  <w:style w:type="paragraph" w:styleId="6">
    <w:name w:val="heading 6"/>
    <w:basedOn w:val="a3"/>
    <w:next w:val="a3"/>
    <w:link w:val="60"/>
    <w:uiPriority w:val="29"/>
    <w:semiHidden/>
    <w:qFormat/>
    <w:rsid w:val="00605CA2"/>
    <w:pPr>
      <w:keepNext/>
      <w:ind w:left="1701"/>
      <w:outlineLvl w:val="5"/>
    </w:pPr>
    <w:rPr>
      <w:b/>
      <w:bCs/>
    </w:rPr>
  </w:style>
  <w:style w:type="paragraph" w:styleId="7">
    <w:name w:val="heading 7"/>
    <w:basedOn w:val="a3"/>
    <w:next w:val="a3"/>
    <w:link w:val="70"/>
    <w:uiPriority w:val="29"/>
    <w:semiHidden/>
    <w:qFormat/>
    <w:rsid w:val="00605CA2"/>
    <w:pPr>
      <w:keepNext/>
      <w:ind w:left="1701"/>
      <w:outlineLvl w:val="6"/>
    </w:pPr>
  </w:style>
  <w:style w:type="paragraph" w:styleId="8">
    <w:name w:val="heading 8"/>
    <w:basedOn w:val="a3"/>
    <w:next w:val="a3"/>
    <w:link w:val="80"/>
    <w:uiPriority w:val="29"/>
    <w:semiHidden/>
    <w:qFormat/>
    <w:rsid w:val="00605CA2"/>
    <w:pPr>
      <w:keepNext/>
      <w:ind w:left="2551"/>
      <w:outlineLvl w:val="7"/>
    </w:pPr>
  </w:style>
  <w:style w:type="paragraph" w:styleId="9">
    <w:name w:val="heading 9"/>
    <w:basedOn w:val="a3"/>
    <w:next w:val="a3"/>
    <w:link w:val="90"/>
    <w:uiPriority w:val="29"/>
    <w:semiHidden/>
    <w:qFormat/>
    <w:rsid w:val="00605CA2"/>
    <w:pPr>
      <w:keepNext/>
      <w:ind w:left="2551"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Body Text"/>
    <w:link w:val="a8"/>
    <w:qFormat/>
    <w:rsid w:val="00945AD1"/>
    <w:pPr>
      <w:widowControl w:val="0"/>
      <w:snapToGrid w:val="0"/>
      <w:spacing w:beforeLines="50" w:before="50" w:line="360" w:lineRule="auto"/>
      <w:ind w:left="170"/>
      <w:contextualSpacing/>
      <w:jc w:val="both"/>
    </w:pPr>
    <w:rPr>
      <w:rFonts w:ascii="Century" w:eastAsia="ＭＳ 明朝" w:hAnsi="Century"/>
    </w:rPr>
  </w:style>
  <w:style w:type="character" w:customStyle="1" w:styleId="a8">
    <w:name w:val="本文 (文字)"/>
    <w:basedOn w:val="a5"/>
    <w:link w:val="a4"/>
    <w:rsid w:val="00945AD1"/>
    <w:rPr>
      <w:rFonts w:ascii="Century" w:eastAsia="ＭＳ 明朝" w:hAnsi="Century"/>
    </w:rPr>
  </w:style>
  <w:style w:type="character" w:customStyle="1" w:styleId="12">
    <w:name w:val="見出し 1 (文字)"/>
    <w:aliases w:val="(章） (文字)"/>
    <w:basedOn w:val="a5"/>
    <w:link w:val="11"/>
    <w:uiPriority w:val="4"/>
    <w:semiHidden/>
    <w:rsid w:val="00952113"/>
    <w:rPr>
      <w:rFonts w:ascii="Century" w:eastAsia="ＭＳ 明朝" w:hAnsi="Century" w:cstheme="majorBidi"/>
      <w:b/>
      <w:sz w:val="24"/>
      <w:szCs w:val="24"/>
    </w:rPr>
  </w:style>
  <w:style w:type="character" w:customStyle="1" w:styleId="23">
    <w:name w:val="見出し 2 (文字)"/>
    <w:aliases w:val="[第1条] (文字)"/>
    <w:basedOn w:val="a5"/>
    <w:link w:val="21"/>
    <w:uiPriority w:val="5"/>
    <w:rsid w:val="00046EDC"/>
    <w:rPr>
      <w:rFonts w:ascii="Century" w:eastAsia="ＭＳ 明朝" w:hAnsi="Century" w:cstheme="majorBidi"/>
      <w:b/>
    </w:rPr>
  </w:style>
  <w:style w:type="character" w:customStyle="1" w:styleId="32">
    <w:name w:val="見出し 3 (文字)"/>
    <w:aliases w:val="[1.1] (文字)"/>
    <w:basedOn w:val="a5"/>
    <w:link w:val="31"/>
    <w:uiPriority w:val="7"/>
    <w:rsid w:val="00046EDC"/>
    <w:rPr>
      <w:rFonts w:ascii="Century" w:eastAsia="ＭＳ 明朝" w:hAnsi="Century" w:cstheme="majorBidi"/>
      <w:b/>
    </w:rPr>
  </w:style>
  <w:style w:type="character" w:customStyle="1" w:styleId="42">
    <w:name w:val="見出し 4 (文字)"/>
    <w:aliases w:val="[1.1.1] (文字)"/>
    <w:basedOn w:val="a5"/>
    <w:link w:val="41"/>
    <w:uiPriority w:val="7"/>
    <w:rsid w:val="00E3213C"/>
    <w:rPr>
      <w:rFonts w:ascii="Century" w:eastAsia="ＭＳ 明朝" w:hAnsi="Century"/>
      <w:b/>
      <w:bCs/>
    </w:rPr>
  </w:style>
  <w:style w:type="character" w:customStyle="1" w:styleId="52">
    <w:name w:val="見出し 5 (文字)"/>
    <w:aliases w:val="[1.1.1.1] (文字)"/>
    <w:basedOn w:val="a5"/>
    <w:link w:val="51"/>
    <w:uiPriority w:val="7"/>
    <w:rsid w:val="00E3213C"/>
    <w:rPr>
      <w:rFonts w:ascii="Century" w:eastAsia="ＭＳ 明朝" w:hAnsi="Century" w:cstheme="majorBidi"/>
      <w:b/>
    </w:rPr>
  </w:style>
  <w:style w:type="paragraph" w:customStyle="1" w:styleId="10">
    <w:name w:val="カッコ番号(1)"/>
    <w:uiPriority w:val="9"/>
    <w:qFormat/>
    <w:rsid w:val="00593E41"/>
    <w:pPr>
      <w:numPr>
        <w:numId w:val="9"/>
      </w:numPr>
      <w:spacing w:beforeLines="50" w:before="50"/>
      <w:jc w:val="both"/>
    </w:pPr>
    <w:rPr>
      <w:rFonts w:ascii="Century" w:eastAsia="ＭＳ 明朝" w:hAnsi="Century"/>
    </w:rPr>
  </w:style>
  <w:style w:type="paragraph" w:customStyle="1" w:styleId="a2">
    <w:name w:val="英小番号(a)"/>
    <w:uiPriority w:val="9"/>
    <w:qFormat/>
    <w:rsid w:val="003073A0"/>
    <w:pPr>
      <w:numPr>
        <w:ilvl w:val="5"/>
        <w:numId w:val="2"/>
      </w:numPr>
    </w:pPr>
    <w:rPr>
      <w:rFonts w:ascii="Century" w:eastAsia="ＭＳ 明朝" w:hAnsi="Century"/>
    </w:rPr>
  </w:style>
  <w:style w:type="numbering" w:customStyle="1" w:styleId="1">
    <w:name w:val="スタイル1"/>
    <w:uiPriority w:val="99"/>
    <w:rsid w:val="00F21403"/>
    <w:pPr>
      <w:numPr>
        <w:numId w:val="1"/>
      </w:numPr>
    </w:pPr>
  </w:style>
  <w:style w:type="paragraph" w:styleId="a9">
    <w:name w:val="TOC Heading"/>
    <w:basedOn w:val="11"/>
    <w:next w:val="a3"/>
    <w:uiPriority w:val="19"/>
    <w:semiHidden/>
    <w:qFormat/>
    <w:rsid w:val="00CC511B"/>
    <w:pPr>
      <w:keepNext/>
      <w:keepLines/>
      <w:widowControl/>
      <w:adjustRightInd/>
      <w:spacing w:before="480" w:line="276" w:lineRule="auto"/>
      <w:outlineLvl w:val="9"/>
    </w:pPr>
    <w:rPr>
      <w:bCs/>
      <w:color w:val="000000" w:themeColor="text1"/>
      <w:kern w:val="0"/>
      <w:sz w:val="28"/>
      <w:szCs w:val="28"/>
    </w:rPr>
  </w:style>
  <w:style w:type="paragraph" w:styleId="13">
    <w:name w:val="toc 1"/>
    <w:basedOn w:val="a3"/>
    <w:next w:val="a3"/>
    <w:autoRedefine/>
    <w:uiPriority w:val="19"/>
    <w:semiHidden/>
    <w:qFormat/>
    <w:rsid w:val="00D069FC"/>
    <w:pPr>
      <w:tabs>
        <w:tab w:val="left" w:pos="420"/>
        <w:tab w:val="right" w:leader="dot" w:pos="9232"/>
      </w:tabs>
      <w:spacing w:before="120" w:line="360" w:lineRule="atLeast"/>
      <w:jc w:val="left"/>
      <w:textAlignment w:val="baseline"/>
    </w:pPr>
    <w:rPr>
      <w:b/>
      <w:sz w:val="24"/>
      <w:szCs w:val="24"/>
    </w:rPr>
  </w:style>
  <w:style w:type="paragraph" w:styleId="24">
    <w:name w:val="toc 2"/>
    <w:basedOn w:val="a3"/>
    <w:next w:val="a3"/>
    <w:autoRedefine/>
    <w:uiPriority w:val="39"/>
    <w:qFormat/>
    <w:rsid w:val="00B73F5C"/>
    <w:pPr>
      <w:tabs>
        <w:tab w:val="right" w:leader="middleDot" w:pos="8789"/>
      </w:tabs>
      <w:spacing w:line="360" w:lineRule="atLeast"/>
      <w:ind w:left="420" w:rightChars="-135" w:right="-283"/>
      <w:jc w:val="left"/>
      <w:textAlignment w:val="baseline"/>
    </w:pPr>
    <w:rPr>
      <w:b/>
      <w:sz w:val="22"/>
    </w:rPr>
  </w:style>
  <w:style w:type="paragraph" w:styleId="33">
    <w:name w:val="toc 3"/>
    <w:basedOn w:val="a3"/>
    <w:next w:val="a3"/>
    <w:autoRedefine/>
    <w:uiPriority w:val="39"/>
    <w:qFormat/>
    <w:rsid w:val="00527F23"/>
    <w:pPr>
      <w:tabs>
        <w:tab w:val="right" w:leader="middleDot" w:pos="8789"/>
      </w:tabs>
      <w:spacing w:line="360" w:lineRule="atLeast"/>
      <w:ind w:left="839" w:rightChars="-135" w:right="-283"/>
      <w:jc w:val="left"/>
      <w:textAlignment w:val="baseline"/>
    </w:pPr>
    <w:rPr>
      <w:b/>
    </w:rPr>
  </w:style>
  <w:style w:type="character" w:styleId="aa">
    <w:name w:val="Hyperlink"/>
    <w:basedOn w:val="a5"/>
    <w:uiPriority w:val="99"/>
    <w:rsid w:val="00AC09E3"/>
    <w:rPr>
      <w:color w:val="0000FF" w:themeColor="hyperlink"/>
      <w:u w:val="single"/>
    </w:rPr>
  </w:style>
  <w:style w:type="paragraph" w:styleId="ab">
    <w:name w:val="Balloon Text"/>
    <w:basedOn w:val="a3"/>
    <w:link w:val="ac"/>
    <w:uiPriority w:val="99"/>
    <w:semiHidden/>
    <w:rsid w:val="00AC09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5"/>
    <w:link w:val="ab"/>
    <w:uiPriority w:val="99"/>
    <w:semiHidden/>
    <w:rsid w:val="00401F7E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3"/>
    <w:link w:val="ae"/>
    <w:rsid w:val="00A6273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5"/>
    <w:link w:val="ad"/>
    <w:rsid w:val="00401F7E"/>
    <w:rPr>
      <w:rFonts w:ascii="Century" w:eastAsia="ＭＳ 明朝" w:hAnsi="Century"/>
    </w:rPr>
  </w:style>
  <w:style w:type="paragraph" w:styleId="af">
    <w:name w:val="footer"/>
    <w:basedOn w:val="a3"/>
    <w:link w:val="af0"/>
    <w:uiPriority w:val="99"/>
    <w:semiHidden/>
    <w:rsid w:val="00A62735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5"/>
    <w:link w:val="af"/>
    <w:uiPriority w:val="99"/>
    <w:semiHidden/>
    <w:rsid w:val="00401F7E"/>
    <w:rPr>
      <w:rFonts w:ascii="Century" w:eastAsia="ＭＳ 明朝" w:hAnsi="Century"/>
    </w:rPr>
  </w:style>
  <w:style w:type="character" w:styleId="af1">
    <w:name w:val="Placeholder Text"/>
    <w:basedOn w:val="a5"/>
    <w:uiPriority w:val="99"/>
    <w:semiHidden/>
    <w:rsid w:val="00401F7E"/>
    <w:rPr>
      <w:color w:val="808080"/>
    </w:rPr>
  </w:style>
  <w:style w:type="paragraph" w:styleId="af2">
    <w:name w:val="caption"/>
    <w:basedOn w:val="a3"/>
    <w:next w:val="a3"/>
    <w:uiPriority w:val="35"/>
    <w:semiHidden/>
    <w:qFormat/>
    <w:rsid w:val="00760B49"/>
    <w:rPr>
      <w:b/>
      <w:bCs/>
    </w:rPr>
  </w:style>
  <w:style w:type="paragraph" w:customStyle="1" w:styleId="25">
    <w:name w:val="スタイル2"/>
    <w:basedOn w:val="a3"/>
    <w:next w:val="a4"/>
    <w:semiHidden/>
    <w:rsid w:val="00260089"/>
  </w:style>
  <w:style w:type="paragraph" w:customStyle="1" w:styleId="22">
    <w:name w:val="見出し 2(別表)"/>
    <w:basedOn w:val="21"/>
    <w:qFormat/>
    <w:rsid w:val="000A25ED"/>
    <w:pPr>
      <w:numPr>
        <w:numId w:val="4"/>
      </w:numPr>
      <w:spacing w:beforeLines="0" w:before="0"/>
    </w:pPr>
    <w:rPr>
      <w:sz w:val="24"/>
    </w:rPr>
  </w:style>
  <w:style w:type="paragraph" w:styleId="af3">
    <w:name w:val="Closing"/>
    <w:basedOn w:val="a3"/>
    <w:link w:val="af4"/>
    <w:uiPriority w:val="99"/>
    <w:semiHidden/>
    <w:rsid w:val="00616EF8"/>
    <w:pPr>
      <w:spacing w:line="360" w:lineRule="atLeast"/>
      <w:jc w:val="right"/>
    </w:pPr>
    <w:rPr>
      <w:rFonts w:asciiTheme="minorHAnsi" w:eastAsiaTheme="minorEastAsia" w:hAnsiTheme="minorHAnsi"/>
    </w:rPr>
  </w:style>
  <w:style w:type="character" w:customStyle="1" w:styleId="af4">
    <w:name w:val="結語 (文字)"/>
    <w:basedOn w:val="a5"/>
    <w:link w:val="af3"/>
    <w:uiPriority w:val="99"/>
    <w:semiHidden/>
    <w:rsid w:val="00616EF8"/>
  </w:style>
  <w:style w:type="paragraph" w:styleId="Web">
    <w:name w:val="Normal (Web)"/>
    <w:basedOn w:val="a3"/>
    <w:uiPriority w:val="99"/>
    <w:semiHidden/>
    <w:unhideWhenUsed/>
    <w:rsid w:val="00703A97"/>
    <w:pPr>
      <w:widowControl/>
      <w:adjustRightInd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f5">
    <w:name w:val="annotation reference"/>
    <w:basedOn w:val="a5"/>
    <w:uiPriority w:val="99"/>
    <w:semiHidden/>
    <w:rsid w:val="005B1721"/>
    <w:rPr>
      <w:sz w:val="18"/>
      <w:szCs w:val="18"/>
    </w:rPr>
  </w:style>
  <w:style w:type="paragraph" w:styleId="af6">
    <w:name w:val="annotation text"/>
    <w:basedOn w:val="a3"/>
    <w:link w:val="af7"/>
    <w:uiPriority w:val="99"/>
    <w:semiHidden/>
    <w:rsid w:val="005B1721"/>
    <w:pPr>
      <w:jc w:val="left"/>
    </w:pPr>
  </w:style>
  <w:style w:type="character" w:customStyle="1" w:styleId="af7">
    <w:name w:val="コメント文字列 (文字)"/>
    <w:basedOn w:val="a5"/>
    <w:link w:val="af6"/>
    <w:uiPriority w:val="99"/>
    <w:semiHidden/>
    <w:rsid w:val="005B1721"/>
    <w:rPr>
      <w:rFonts w:ascii="Century" w:eastAsia="ＭＳ 明朝" w:hAnsi="Century"/>
    </w:rPr>
  </w:style>
  <w:style w:type="paragraph" w:styleId="af8">
    <w:name w:val="annotation subject"/>
    <w:basedOn w:val="af6"/>
    <w:next w:val="af6"/>
    <w:link w:val="af9"/>
    <w:uiPriority w:val="99"/>
    <w:semiHidden/>
    <w:rsid w:val="005B1721"/>
    <w:rPr>
      <w:b/>
      <w:bCs/>
    </w:rPr>
  </w:style>
  <w:style w:type="character" w:customStyle="1" w:styleId="af9">
    <w:name w:val="コメント内容 (文字)"/>
    <w:basedOn w:val="af7"/>
    <w:link w:val="af8"/>
    <w:uiPriority w:val="99"/>
    <w:semiHidden/>
    <w:rsid w:val="005B1721"/>
    <w:rPr>
      <w:rFonts w:ascii="Century" w:eastAsia="ＭＳ 明朝" w:hAnsi="Century"/>
      <w:b/>
      <w:bCs/>
    </w:rPr>
  </w:style>
  <w:style w:type="paragraph" w:styleId="HTML">
    <w:name w:val="HTML Address"/>
    <w:basedOn w:val="a3"/>
    <w:link w:val="HTML0"/>
    <w:uiPriority w:val="99"/>
    <w:semiHidden/>
    <w:rsid w:val="00605CA2"/>
    <w:rPr>
      <w:i/>
      <w:iCs/>
    </w:rPr>
  </w:style>
  <w:style w:type="character" w:customStyle="1" w:styleId="HTML0">
    <w:name w:val="HTML アドレス (文字)"/>
    <w:basedOn w:val="a5"/>
    <w:link w:val="HTML"/>
    <w:uiPriority w:val="99"/>
    <w:semiHidden/>
    <w:rsid w:val="00605CA2"/>
    <w:rPr>
      <w:rFonts w:ascii="Century" w:eastAsia="ＭＳ 明朝" w:hAnsi="Century"/>
      <w:i/>
      <w:iCs/>
    </w:rPr>
  </w:style>
  <w:style w:type="paragraph" w:styleId="HTML1">
    <w:name w:val="HTML Preformatted"/>
    <w:basedOn w:val="a3"/>
    <w:link w:val="HTML2"/>
    <w:uiPriority w:val="99"/>
    <w:semiHidden/>
    <w:rsid w:val="00605CA2"/>
    <w:rPr>
      <w:rFonts w:ascii="Courier New" w:hAnsi="Courier New" w:cs="Courier New"/>
      <w:sz w:val="20"/>
      <w:szCs w:val="20"/>
    </w:rPr>
  </w:style>
  <w:style w:type="character" w:customStyle="1" w:styleId="HTML2">
    <w:name w:val="HTML 書式付き (文字)"/>
    <w:basedOn w:val="a5"/>
    <w:link w:val="HTML1"/>
    <w:uiPriority w:val="99"/>
    <w:semiHidden/>
    <w:rsid w:val="00605CA2"/>
    <w:rPr>
      <w:rFonts w:ascii="Courier New" w:eastAsia="ＭＳ 明朝" w:hAnsi="Courier New" w:cs="Courier New"/>
      <w:sz w:val="20"/>
      <w:szCs w:val="20"/>
    </w:rPr>
  </w:style>
  <w:style w:type="paragraph" w:styleId="afa">
    <w:name w:val="Block Text"/>
    <w:basedOn w:val="a3"/>
    <w:uiPriority w:val="99"/>
    <w:semiHidden/>
    <w:rsid w:val="00605CA2"/>
    <w:pPr>
      <w:ind w:left="1440" w:right="1440"/>
    </w:pPr>
  </w:style>
  <w:style w:type="paragraph" w:styleId="afb">
    <w:name w:val="macro"/>
    <w:link w:val="afc"/>
    <w:uiPriority w:val="99"/>
    <w:semiHidden/>
    <w:rsid w:val="00605CA2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adjustRightInd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afc">
    <w:name w:val="マクロ文字列 (文字)"/>
    <w:basedOn w:val="a5"/>
    <w:link w:val="afb"/>
    <w:uiPriority w:val="99"/>
    <w:semiHidden/>
    <w:rsid w:val="00605CA2"/>
    <w:rPr>
      <w:rFonts w:ascii="Courier New" w:eastAsia="ＭＳ 明朝" w:hAnsi="Courier New" w:cs="Courier New"/>
      <w:sz w:val="18"/>
      <w:szCs w:val="18"/>
    </w:rPr>
  </w:style>
  <w:style w:type="paragraph" w:styleId="afd">
    <w:name w:val="Message Header"/>
    <w:basedOn w:val="a3"/>
    <w:link w:val="afe"/>
    <w:uiPriority w:val="99"/>
    <w:semiHidden/>
    <w:rsid w:val="00605C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e">
    <w:name w:val="メッセージ見出し (文字)"/>
    <w:basedOn w:val="a5"/>
    <w:link w:val="afd"/>
    <w:uiPriority w:val="99"/>
    <w:semiHidden/>
    <w:rsid w:val="00605CA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">
    <w:name w:val="List Paragraph"/>
    <w:basedOn w:val="a3"/>
    <w:uiPriority w:val="99"/>
    <w:semiHidden/>
    <w:qFormat/>
    <w:rsid w:val="00605CA2"/>
    <w:pPr>
      <w:ind w:left="851"/>
    </w:pPr>
  </w:style>
  <w:style w:type="paragraph" w:styleId="aff0">
    <w:name w:val="Salutation"/>
    <w:basedOn w:val="a3"/>
    <w:next w:val="a3"/>
    <w:link w:val="aff1"/>
    <w:uiPriority w:val="99"/>
    <w:semiHidden/>
    <w:rsid w:val="00605CA2"/>
  </w:style>
  <w:style w:type="character" w:customStyle="1" w:styleId="aff1">
    <w:name w:val="挨拶文 (文字)"/>
    <w:basedOn w:val="a5"/>
    <w:link w:val="aff0"/>
    <w:uiPriority w:val="99"/>
    <w:semiHidden/>
    <w:rsid w:val="00605CA2"/>
    <w:rPr>
      <w:rFonts w:ascii="Century" w:eastAsia="ＭＳ 明朝" w:hAnsi="Century"/>
    </w:rPr>
  </w:style>
  <w:style w:type="paragraph" w:styleId="aff2">
    <w:name w:val="envelope address"/>
    <w:basedOn w:val="a3"/>
    <w:uiPriority w:val="99"/>
    <w:semiHidden/>
    <w:rsid w:val="00605CA2"/>
    <w:pPr>
      <w:framePr w:w="6804" w:h="2268" w:hRule="exact" w:hSpace="142" w:wrap="auto" w:hAnchor="page" w:xAlign="center" w:yAlign="bottom"/>
      <w:snapToGrid w:val="0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List"/>
    <w:basedOn w:val="a3"/>
    <w:uiPriority w:val="99"/>
    <w:semiHidden/>
    <w:rsid w:val="00605CA2"/>
    <w:pPr>
      <w:ind w:left="425" w:hanging="425"/>
      <w:contextualSpacing/>
    </w:pPr>
  </w:style>
  <w:style w:type="paragraph" w:styleId="26">
    <w:name w:val="List 2"/>
    <w:basedOn w:val="a3"/>
    <w:uiPriority w:val="99"/>
    <w:semiHidden/>
    <w:rsid w:val="00605CA2"/>
    <w:pPr>
      <w:ind w:left="851" w:hanging="425"/>
      <w:contextualSpacing/>
    </w:pPr>
  </w:style>
  <w:style w:type="paragraph" w:styleId="34">
    <w:name w:val="List 3"/>
    <w:basedOn w:val="a3"/>
    <w:uiPriority w:val="99"/>
    <w:semiHidden/>
    <w:rsid w:val="00605CA2"/>
    <w:pPr>
      <w:ind w:left="1276" w:hanging="425"/>
      <w:contextualSpacing/>
    </w:pPr>
  </w:style>
  <w:style w:type="paragraph" w:styleId="43">
    <w:name w:val="List 4"/>
    <w:basedOn w:val="a3"/>
    <w:uiPriority w:val="99"/>
    <w:semiHidden/>
    <w:rsid w:val="00605CA2"/>
    <w:pPr>
      <w:ind w:left="1701" w:hanging="425"/>
      <w:contextualSpacing/>
    </w:pPr>
  </w:style>
  <w:style w:type="paragraph" w:styleId="53">
    <w:name w:val="List 5"/>
    <w:basedOn w:val="a3"/>
    <w:uiPriority w:val="99"/>
    <w:semiHidden/>
    <w:rsid w:val="00605CA2"/>
    <w:pPr>
      <w:ind w:left="2126" w:hanging="425"/>
      <w:contextualSpacing/>
    </w:pPr>
  </w:style>
  <w:style w:type="paragraph" w:styleId="aff4">
    <w:name w:val="Quote"/>
    <w:basedOn w:val="a3"/>
    <w:next w:val="a3"/>
    <w:link w:val="aff5"/>
    <w:uiPriority w:val="99"/>
    <w:semiHidden/>
    <w:qFormat/>
    <w:rsid w:val="00605CA2"/>
    <w:rPr>
      <w:i/>
      <w:iCs/>
      <w:color w:val="000000" w:themeColor="text1"/>
    </w:rPr>
  </w:style>
  <w:style w:type="character" w:customStyle="1" w:styleId="aff5">
    <w:name w:val="引用文 (文字)"/>
    <w:basedOn w:val="a5"/>
    <w:link w:val="aff4"/>
    <w:uiPriority w:val="99"/>
    <w:semiHidden/>
    <w:rsid w:val="00605CA2"/>
    <w:rPr>
      <w:rFonts w:ascii="Century" w:eastAsia="ＭＳ 明朝" w:hAnsi="Century"/>
      <w:i/>
      <w:iCs/>
      <w:color w:val="000000" w:themeColor="text1"/>
    </w:rPr>
  </w:style>
  <w:style w:type="paragraph" w:styleId="27">
    <w:name w:val="Intense Quote"/>
    <w:basedOn w:val="a3"/>
    <w:next w:val="a3"/>
    <w:link w:val="28"/>
    <w:uiPriority w:val="99"/>
    <w:semiHidden/>
    <w:qFormat/>
    <w:rsid w:val="00605C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5"/>
    <w:link w:val="27"/>
    <w:uiPriority w:val="99"/>
    <w:semiHidden/>
    <w:rsid w:val="00605CA2"/>
    <w:rPr>
      <w:rFonts w:ascii="Century" w:eastAsia="ＭＳ 明朝" w:hAnsi="Century"/>
      <w:b/>
      <w:bCs/>
      <w:i/>
      <w:iCs/>
      <w:color w:val="4F81BD" w:themeColor="accent1"/>
    </w:rPr>
  </w:style>
  <w:style w:type="paragraph" w:styleId="aff6">
    <w:name w:val="table of authorities"/>
    <w:basedOn w:val="a3"/>
    <w:next w:val="a3"/>
    <w:uiPriority w:val="99"/>
    <w:semiHidden/>
    <w:rsid w:val="00605CA2"/>
    <w:pPr>
      <w:ind w:left="210" w:hanging="210"/>
    </w:pPr>
  </w:style>
  <w:style w:type="paragraph" w:styleId="aff7">
    <w:name w:val="toa heading"/>
    <w:basedOn w:val="a3"/>
    <w:next w:val="a3"/>
    <w:uiPriority w:val="99"/>
    <w:semiHidden/>
    <w:rsid w:val="00605CA2"/>
    <w:pPr>
      <w:spacing w:before="180"/>
    </w:pPr>
    <w:rPr>
      <w:rFonts w:asciiTheme="majorHAnsi" w:eastAsia="ＭＳ ゴシック" w:hAnsiTheme="majorHAnsi" w:cstheme="majorBidi"/>
      <w:sz w:val="24"/>
      <w:szCs w:val="24"/>
    </w:rPr>
  </w:style>
  <w:style w:type="paragraph" w:styleId="a0">
    <w:name w:val="List Bullet"/>
    <w:basedOn w:val="a3"/>
    <w:semiHidden/>
    <w:rsid w:val="00605CA2"/>
    <w:pPr>
      <w:numPr>
        <w:numId w:val="10"/>
      </w:numPr>
      <w:contextualSpacing/>
    </w:pPr>
  </w:style>
  <w:style w:type="paragraph" w:styleId="20">
    <w:name w:val="List Bullet 2"/>
    <w:basedOn w:val="a3"/>
    <w:uiPriority w:val="99"/>
    <w:semiHidden/>
    <w:rsid w:val="00605CA2"/>
    <w:pPr>
      <w:numPr>
        <w:numId w:val="11"/>
      </w:numPr>
      <w:contextualSpacing/>
    </w:pPr>
  </w:style>
  <w:style w:type="paragraph" w:styleId="30">
    <w:name w:val="List Bullet 3"/>
    <w:basedOn w:val="a3"/>
    <w:uiPriority w:val="99"/>
    <w:semiHidden/>
    <w:rsid w:val="00605CA2"/>
    <w:pPr>
      <w:numPr>
        <w:numId w:val="12"/>
      </w:numPr>
      <w:contextualSpacing/>
    </w:pPr>
  </w:style>
  <w:style w:type="paragraph" w:styleId="40">
    <w:name w:val="List Bullet 4"/>
    <w:basedOn w:val="a3"/>
    <w:uiPriority w:val="99"/>
    <w:semiHidden/>
    <w:rsid w:val="00605CA2"/>
    <w:pPr>
      <w:numPr>
        <w:numId w:val="13"/>
      </w:numPr>
      <w:contextualSpacing/>
    </w:pPr>
  </w:style>
  <w:style w:type="paragraph" w:styleId="50">
    <w:name w:val="List Bullet 5"/>
    <w:basedOn w:val="a3"/>
    <w:uiPriority w:val="99"/>
    <w:semiHidden/>
    <w:rsid w:val="00605CA2"/>
    <w:pPr>
      <w:numPr>
        <w:numId w:val="14"/>
      </w:numPr>
      <w:contextualSpacing/>
    </w:pPr>
  </w:style>
  <w:style w:type="paragraph" w:styleId="aff8">
    <w:name w:val="List Continue"/>
    <w:basedOn w:val="a3"/>
    <w:uiPriority w:val="99"/>
    <w:semiHidden/>
    <w:rsid w:val="00605CA2"/>
    <w:pPr>
      <w:spacing w:after="180"/>
      <w:ind w:left="425"/>
      <w:contextualSpacing/>
    </w:pPr>
  </w:style>
  <w:style w:type="paragraph" w:styleId="29">
    <w:name w:val="List Continue 2"/>
    <w:basedOn w:val="a3"/>
    <w:uiPriority w:val="99"/>
    <w:semiHidden/>
    <w:rsid w:val="00605CA2"/>
    <w:pPr>
      <w:spacing w:after="180"/>
      <w:ind w:left="850"/>
      <w:contextualSpacing/>
    </w:pPr>
  </w:style>
  <w:style w:type="paragraph" w:styleId="35">
    <w:name w:val="List Continue 3"/>
    <w:basedOn w:val="a3"/>
    <w:uiPriority w:val="99"/>
    <w:semiHidden/>
    <w:rsid w:val="00605CA2"/>
    <w:pPr>
      <w:spacing w:after="180"/>
      <w:ind w:left="1275"/>
      <w:contextualSpacing/>
    </w:pPr>
  </w:style>
  <w:style w:type="paragraph" w:styleId="44">
    <w:name w:val="List Continue 4"/>
    <w:basedOn w:val="a3"/>
    <w:uiPriority w:val="99"/>
    <w:semiHidden/>
    <w:rsid w:val="00605CA2"/>
    <w:pPr>
      <w:spacing w:after="180"/>
      <w:ind w:left="1700"/>
      <w:contextualSpacing/>
    </w:pPr>
  </w:style>
  <w:style w:type="paragraph" w:styleId="54">
    <w:name w:val="List Continue 5"/>
    <w:basedOn w:val="a3"/>
    <w:uiPriority w:val="99"/>
    <w:semiHidden/>
    <w:rsid w:val="00605CA2"/>
    <w:pPr>
      <w:spacing w:after="180"/>
      <w:ind w:left="2125"/>
      <w:contextualSpacing/>
    </w:pPr>
  </w:style>
  <w:style w:type="paragraph" w:styleId="aff9">
    <w:name w:val="Note Heading"/>
    <w:basedOn w:val="a3"/>
    <w:next w:val="a3"/>
    <w:link w:val="affa"/>
    <w:uiPriority w:val="99"/>
    <w:semiHidden/>
    <w:rsid w:val="00605CA2"/>
    <w:pPr>
      <w:jc w:val="center"/>
    </w:pPr>
  </w:style>
  <w:style w:type="character" w:customStyle="1" w:styleId="affa">
    <w:name w:val="記 (文字)"/>
    <w:basedOn w:val="a5"/>
    <w:link w:val="aff9"/>
    <w:uiPriority w:val="99"/>
    <w:semiHidden/>
    <w:rsid w:val="00605CA2"/>
    <w:rPr>
      <w:rFonts w:ascii="Century" w:eastAsia="ＭＳ 明朝" w:hAnsi="Century"/>
    </w:rPr>
  </w:style>
  <w:style w:type="paragraph" w:styleId="affb">
    <w:name w:val="footnote text"/>
    <w:basedOn w:val="a3"/>
    <w:link w:val="affc"/>
    <w:uiPriority w:val="99"/>
    <w:semiHidden/>
    <w:rsid w:val="00605CA2"/>
    <w:pPr>
      <w:snapToGrid w:val="0"/>
      <w:jc w:val="left"/>
    </w:pPr>
  </w:style>
  <w:style w:type="character" w:customStyle="1" w:styleId="affc">
    <w:name w:val="脚注文字列 (文字)"/>
    <w:basedOn w:val="a5"/>
    <w:link w:val="affb"/>
    <w:uiPriority w:val="99"/>
    <w:semiHidden/>
    <w:rsid w:val="00605CA2"/>
    <w:rPr>
      <w:rFonts w:ascii="Century" w:eastAsia="ＭＳ 明朝" w:hAnsi="Century"/>
    </w:rPr>
  </w:style>
  <w:style w:type="character" w:customStyle="1" w:styleId="60">
    <w:name w:val="見出し 6 (文字)"/>
    <w:basedOn w:val="a5"/>
    <w:link w:val="6"/>
    <w:uiPriority w:val="29"/>
    <w:semiHidden/>
    <w:rsid w:val="00605CA2"/>
    <w:rPr>
      <w:rFonts w:ascii="Century" w:eastAsia="ＭＳ 明朝" w:hAnsi="Century"/>
      <w:b/>
      <w:bCs/>
    </w:rPr>
  </w:style>
  <w:style w:type="character" w:customStyle="1" w:styleId="70">
    <w:name w:val="見出し 7 (文字)"/>
    <w:basedOn w:val="a5"/>
    <w:link w:val="7"/>
    <w:uiPriority w:val="29"/>
    <w:semiHidden/>
    <w:rsid w:val="00605CA2"/>
    <w:rPr>
      <w:rFonts w:ascii="Century" w:eastAsia="ＭＳ 明朝" w:hAnsi="Century"/>
    </w:rPr>
  </w:style>
  <w:style w:type="character" w:customStyle="1" w:styleId="80">
    <w:name w:val="見出し 8 (文字)"/>
    <w:basedOn w:val="a5"/>
    <w:link w:val="8"/>
    <w:uiPriority w:val="29"/>
    <w:semiHidden/>
    <w:rsid w:val="00605CA2"/>
    <w:rPr>
      <w:rFonts w:ascii="Century" w:eastAsia="ＭＳ 明朝" w:hAnsi="Century"/>
    </w:rPr>
  </w:style>
  <w:style w:type="character" w:customStyle="1" w:styleId="90">
    <w:name w:val="見出し 9 (文字)"/>
    <w:basedOn w:val="a5"/>
    <w:link w:val="9"/>
    <w:uiPriority w:val="29"/>
    <w:semiHidden/>
    <w:rsid w:val="00605CA2"/>
    <w:rPr>
      <w:rFonts w:ascii="Century" w:eastAsia="ＭＳ 明朝" w:hAnsi="Century"/>
    </w:rPr>
  </w:style>
  <w:style w:type="paragraph" w:styleId="affd">
    <w:name w:val="Document Map"/>
    <w:basedOn w:val="a3"/>
    <w:link w:val="affe"/>
    <w:uiPriority w:val="99"/>
    <w:semiHidden/>
    <w:rsid w:val="00605CA2"/>
    <w:rPr>
      <w:rFonts w:ascii="MS UI Gothic" w:eastAsia="MS UI Gothic"/>
      <w:sz w:val="18"/>
      <w:szCs w:val="18"/>
    </w:rPr>
  </w:style>
  <w:style w:type="character" w:customStyle="1" w:styleId="affe">
    <w:name w:val="見出しマップ (文字)"/>
    <w:basedOn w:val="a5"/>
    <w:link w:val="affd"/>
    <w:uiPriority w:val="99"/>
    <w:semiHidden/>
    <w:rsid w:val="00605CA2"/>
    <w:rPr>
      <w:rFonts w:ascii="MS UI Gothic" w:eastAsia="MS UI Gothic" w:hAnsi="Century"/>
      <w:sz w:val="18"/>
      <w:szCs w:val="18"/>
    </w:rPr>
  </w:style>
  <w:style w:type="paragraph" w:styleId="afff">
    <w:name w:val="No Spacing"/>
    <w:uiPriority w:val="99"/>
    <w:semiHidden/>
    <w:qFormat/>
    <w:rsid w:val="00605CA2"/>
    <w:pPr>
      <w:widowControl w:val="0"/>
      <w:adjustRightInd w:val="0"/>
      <w:jc w:val="both"/>
    </w:pPr>
    <w:rPr>
      <w:rFonts w:ascii="Century" w:eastAsia="ＭＳ 明朝" w:hAnsi="Century"/>
    </w:rPr>
  </w:style>
  <w:style w:type="paragraph" w:styleId="afff0">
    <w:name w:val="envelope return"/>
    <w:basedOn w:val="a3"/>
    <w:uiPriority w:val="99"/>
    <w:semiHidden/>
    <w:rsid w:val="00605CA2"/>
    <w:pPr>
      <w:snapToGrid w:val="0"/>
    </w:pPr>
    <w:rPr>
      <w:rFonts w:asciiTheme="majorHAnsi" w:eastAsiaTheme="majorEastAsia" w:hAnsiTheme="majorHAnsi" w:cstheme="majorBidi"/>
    </w:rPr>
  </w:style>
  <w:style w:type="paragraph" w:styleId="14">
    <w:name w:val="index 1"/>
    <w:basedOn w:val="a3"/>
    <w:next w:val="a3"/>
    <w:autoRedefine/>
    <w:uiPriority w:val="99"/>
    <w:semiHidden/>
    <w:rsid w:val="00605CA2"/>
    <w:pPr>
      <w:ind w:left="210" w:hanging="210"/>
    </w:pPr>
  </w:style>
  <w:style w:type="paragraph" w:styleId="2a">
    <w:name w:val="index 2"/>
    <w:basedOn w:val="a3"/>
    <w:next w:val="a3"/>
    <w:autoRedefine/>
    <w:uiPriority w:val="99"/>
    <w:semiHidden/>
    <w:rsid w:val="00605CA2"/>
    <w:pPr>
      <w:ind w:left="420" w:hanging="210"/>
    </w:pPr>
  </w:style>
  <w:style w:type="paragraph" w:styleId="36">
    <w:name w:val="index 3"/>
    <w:basedOn w:val="a3"/>
    <w:next w:val="a3"/>
    <w:autoRedefine/>
    <w:uiPriority w:val="99"/>
    <w:semiHidden/>
    <w:rsid w:val="00605CA2"/>
    <w:pPr>
      <w:ind w:left="630" w:hanging="210"/>
    </w:pPr>
  </w:style>
  <w:style w:type="paragraph" w:styleId="45">
    <w:name w:val="index 4"/>
    <w:basedOn w:val="a3"/>
    <w:next w:val="a3"/>
    <w:autoRedefine/>
    <w:uiPriority w:val="99"/>
    <w:semiHidden/>
    <w:rsid w:val="00605CA2"/>
    <w:pPr>
      <w:ind w:left="840" w:hanging="210"/>
    </w:pPr>
  </w:style>
  <w:style w:type="paragraph" w:styleId="55">
    <w:name w:val="index 5"/>
    <w:basedOn w:val="a3"/>
    <w:next w:val="a3"/>
    <w:autoRedefine/>
    <w:uiPriority w:val="99"/>
    <w:semiHidden/>
    <w:rsid w:val="00605CA2"/>
    <w:pPr>
      <w:ind w:left="1050" w:hanging="210"/>
    </w:pPr>
  </w:style>
  <w:style w:type="paragraph" w:styleId="61">
    <w:name w:val="index 6"/>
    <w:basedOn w:val="a3"/>
    <w:next w:val="a3"/>
    <w:autoRedefine/>
    <w:uiPriority w:val="99"/>
    <w:semiHidden/>
    <w:rsid w:val="00605CA2"/>
    <w:pPr>
      <w:ind w:left="1260" w:hanging="210"/>
    </w:pPr>
  </w:style>
  <w:style w:type="paragraph" w:styleId="71">
    <w:name w:val="index 7"/>
    <w:basedOn w:val="a3"/>
    <w:next w:val="a3"/>
    <w:autoRedefine/>
    <w:uiPriority w:val="99"/>
    <w:semiHidden/>
    <w:rsid w:val="00605CA2"/>
    <w:pPr>
      <w:ind w:left="1470" w:hanging="210"/>
    </w:pPr>
  </w:style>
  <w:style w:type="paragraph" w:styleId="81">
    <w:name w:val="index 8"/>
    <w:basedOn w:val="a3"/>
    <w:next w:val="a3"/>
    <w:autoRedefine/>
    <w:uiPriority w:val="99"/>
    <w:semiHidden/>
    <w:rsid w:val="00605CA2"/>
    <w:pPr>
      <w:ind w:left="1680" w:hanging="210"/>
    </w:pPr>
  </w:style>
  <w:style w:type="paragraph" w:styleId="91">
    <w:name w:val="index 9"/>
    <w:basedOn w:val="a3"/>
    <w:next w:val="a3"/>
    <w:autoRedefine/>
    <w:uiPriority w:val="99"/>
    <w:semiHidden/>
    <w:rsid w:val="00605CA2"/>
    <w:pPr>
      <w:ind w:left="1890" w:hanging="210"/>
    </w:pPr>
  </w:style>
  <w:style w:type="paragraph" w:styleId="afff1">
    <w:name w:val="index heading"/>
    <w:basedOn w:val="a3"/>
    <w:next w:val="14"/>
    <w:uiPriority w:val="99"/>
    <w:semiHidden/>
    <w:rsid w:val="00605CA2"/>
    <w:rPr>
      <w:rFonts w:asciiTheme="majorHAnsi" w:eastAsiaTheme="majorEastAsia" w:hAnsiTheme="majorHAnsi" w:cstheme="majorBidi"/>
      <w:b/>
      <w:bCs/>
    </w:rPr>
  </w:style>
  <w:style w:type="paragraph" w:styleId="afff2">
    <w:name w:val="Signature"/>
    <w:basedOn w:val="a3"/>
    <w:link w:val="afff3"/>
    <w:uiPriority w:val="99"/>
    <w:semiHidden/>
    <w:rsid w:val="00605CA2"/>
    <w:pPr>
      <w:jc w:val="right"/>
    </w:pPr>
  </w:style>
  <w:style w:type="character" w:customStyle="1" w:styleId="afff3">
    <w:name w:val="署名 (文字)"/>
    <w:basedOn w:val="a5"/>
    <w:link w:val="afff2"/>
    <w:uiPriority w:val="99"/>
    <w:semiHidden/>
    <w:rsid w:val="00605CA2"/>
    <w:rPr>
      <w:rFonts w:ascii="Century" w:eastAsia="ＭＳ 明朝" w:hAnsi="Century"/>
    </w:rPr>
  </w:style>
  <w:style w:type="paragraph" w:styleId="afff4">
    <w:name w:val="Plain Text"/>
    <w:basedOn w:val="a3"/>
    <w:link w:val="afff5"/>
    <w:uiPriority w:val="99"/>
    <w:semiHidden/>
    <w:rsid w:val="00605CA2"/>
    <w:rPr>
      <w:rFonts w:ascii="ＭＳ 明朝" w:hAnsi="Courier New" w:cs="Courier New"/>
    </w:rPr>
  </w:style>
  <w:style w:type="character" w:customStyle="1" w:styleId="afff5">
    <w:name w:val="書式なし (文字)"/>
    <w:basedOn w:val="a5"/>
    <w:link w:val="afff4"/>
    <w:uiPriority w:val="99"/>
    <w:semiHidden/>
    <w:rsid w:val="00605CA2"/>
    <w:rPr>
      <w:rFonts w:ascii="ＭＳ 明朝" w:eastAsia="ＭＳ 明朝" w:hAnsi="Courier New" w:cs="Courier New"/>
    </w:rPr>
  </w:style>
  <w:style w:type="paragraph" w:styleId="afff6">
    <w:name w:val="table of figures"/>
    <w:basedOn w:val="a3"/>
    <w:next w:val="a3"/>
    <w:uiPriority w:val="99"/>
    <w:semiHidden/>
    <w:rsid w:val="00605CA2"/>
  </w:style>
  <w:style w:type="paragraph" w:styleId="a">
    <w:name w:val="List Number"/>
    <w:basedOn w:val="a3"/>
    <w:uiPriority w:val="99"/>
    <w:semiHidden/>
    <w:rsid w:val="00605CA2"/>
    <w:pPr>
      <w:numPr>
        <w:numId w:val="15"/>
      </w:numPr>
      <w:contextualSpacing/>
    </w:pPr>
  </w:style>
  <w:style w:type="paragraph" w:styleId="2">
    <w:name w:val="List Number 2"/>
    <w:basedOn w:val="a3"/>
    <w:uiPriority w:val="99"/>
    <w:semiHidden/>
    <w:rsid w:val="00605CA2"/>
    <w:pPr>
      <w:numPr>
        <w:numId w:val="16"/>
      </w:numPr>
      <w:contextualSpacing/>
    </w:pPr>
  </w:style>
  <w:style w:type="paragraph" w:styleId="3">
    <w:name w:val="List Number 3"/>
    <w:basedOn w:val="a3"/>
    <w:uiPriority w:val="99"/>
    <w:semiHidden/>
    <w:rsid w:val="00605CA2"/>
    <w:pPr>
      <w:numPr>
        <w:numId w:val="17"/>
      </w:numPr>
      <w:contextualSpacing/>
    </w:pPr>
  </w:style>
  <w:style w:type="paragraph" w:styleId="4">
    <w:name w:val="List Number 4"/>
    <w:basedOn w:val="a3"/>
    <w:uiPriority w:val="99"/>
    <w:semiHidden/>
    <w:rsid w:val="00605CA2"/>
    <w:pPr>
      <w:numPr>
        <w:numId w:val="18"/>
      </w:numPr>
      <w:contextualSpacing/>
    </w:pPr>
  </w:style>
  <w:style w:type="paragraph" w:styleId="5">
    <w:name w:val="List Number 5"/>
    <w:basedOn w:val="a3"/>
    <w:uiPriority w:val="99"/>
    <w:semiHidden/>
    <w:rsid w:val="00605CA2"/>
    <w:pPr>
      <w:numPr>
        <w:numId w:val="19"/>
      </w:numPr>
      <w:contextualSpacing/>
    </w:pPr>
  </w:style>
  <w:style w:type="paragraph" w:styleId="afff7">
    <w:name w:val="E-mail Signature"/>
    <w:basedOn w:val="a3"/>
    <w:link w:val="afff8"/>
    <w:uiPriority w:val="99"/>
    <w:semiHidden/>
    <w:rsid w:val="00605CA2"/>
  </w:style>
  <w:style w:type="character" w:customStyle="1" w:styleId="afff8">
    <w:name w:val="電子メール署名 (文字)"/>
    <w:basedOn w:val="a5"/>
    <w:link w:val="afff7"/>
    <w:uiPriority w:val="99"/>
    <w:semiHidden/>
    <w:rsid w:val="00605CA2"/>
    <w:rPr>
      <w:rFonts w:ascii="Century" w:eastAsia="ＭＳ 明朝" w:hAnsi="Century"/>
    </w:rPr>
  </w:style>
  <w:style w:type="paragraph" w:styleId="afff9">
    <w:name w:val="Date"/>
    <w:basedOn w:val="a3"/>
    <w:next w:val="a3"/>
    <w:link w:val="afffa"/>
    <w:uiPriority w:val="99"/>
    <w:semiHidden/>
    <w:rsid w:val="00605CA2"/>
  </w:style>
  <w:style w:type="character" w:customStyle="1" w:styleId="afffa">
    <w:name w:val="日付 (文字)"/>
    <w:basedOn w:val="a5"/>
    <w:link w:val="afff9"/>
    <w:uiPriority w:val="99"/>
    <w:semiHidden/>
    <w:rsid w:val="00605CA2"/>
    <w:rPr>
      <w:rFonts w:ascii="Century" w:eastAsia="ＭＳ 明朝" w:hAnsi="Century"/>
    </w:rPr>
  </w:style>
  <w:style w:type="paragraph" w:styleId="afffb">
    <w:name w:val="Normal Indent"/>
    <w:basedOn w:val="a3"/>
    <w:uiPriority w:val="99"/>
    <w:semiHidden/>
    <w:rsid w:val="00605CA2"/>
    <w:pPr>
      <w:ind w:left="851"/>
    </w:pPr>
  </w:style>
  <w:style w:type="paragraph" w:styleId="afffc">
    <w:name w:val="Title"/>
    <w:basedOn w:val="a3"/>
    <w:next w:val="a3"/>
    <w:link w:val="afffd"/>
    <w:uiPriority w:val="99"/>
    <w:semiHidden/>
    <w:qFormat/>
    <w:rsid w:val="00605CA2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fffd">
    <w:name w:val="表題 (文字)"/>
    <w:basedOn w:val="a5"/>
    <w:link w:val="afffc"/>
    <w:uiPriority w:val="99"/>
    <w:semiHidden/>
    <w:rsid w:val="00605CA2"/>
    <w:rPr>
      <w:rFonts w:asciiTheme="majorHAnsi" w:eastAsia="ＭＳ ゴシック" w:hAnsiTheme="majorHAnsi" w:cstheme="majorBidi"/>
      <w:sz w:val="32"/>
      <w:szCs w:val="32"/>
    </w:rPr>
  </w:style>
  <w:style w:type="paragraph" w:styleId="afffe">
    <w:name w:val="Subtitle"/>
    <w:basedOn w:val="a3"/>
    <w:next w:val="a3"/>
    <w:link w:val="affff"/>
    <w:uiPriority w:val="99"/>
    <w:semiHidden/>
    <w:qFormat/>
    <w:rsid w:val="00605CA2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ffff">
    <w:name w:val="副題 (文字)"/>
    <w:basedOn w:val="a5"/>
    <w:link w:val="afffe"/>
    <w:uiPriority w:val="99"/>
    <w:semiHidden/>
    <w:rsid w:val="00605CA2"/>
    <w:rPr>
      <w:rFonts w:asciiTheme="majorHAnsi" w:eastAsia="ＭＳ ゴシック" w:hAnsiTheme="majorHAnsi" w:cstheme="majorBidi"/>
      <w:sz w:val="24"/>
      <w:szCs w:val="24"/>
    </w:rPr>
  </w:style>
  <w:style w:type="paragraph" w:styleId="affff0">
    <w:name w:val="Bibliography"/>
    <w:basedOn w:val="a3"/>
    <w:next w:val="a3"/>
    <w:uiPriority w:val="37"/>
    <w:semiHidden/>
    <w:rsid w:val="00605CA2"/>
  </w:style>
  <w:style w:type="paragraph" w:styleId="affff1">
    <w:name w:val="endnote text"/>
    <w:basedOn w:val="a3"/>
    <w:link w:val="affff2"/>
    <w:uiPriority w:val="99"/>
    <w:semiHidden/>
    <w:rsid w:val="00605CA2"/>
    <w:pPr>
      <w:snapToGrid w:val="0"/>
      <w:jc w:val="left"/>
    </w:pPr>
  </w:style>
  <w:style w:type="character" w:customStyle="1" w:styleId="affff2">
    <w:name w:val="文末脚注文字列 (文字)"/>
    <w:basedOn w:val="a5"/>
    <w:link w:val="affff1"/>
    <w:uiPriority w:val="99"/>
    <w:semiHidden/>
    <w:rsid w:val="00605CA2"/>
    <w:rPr>
      <w:rFonts w:ascii="Century" w:eastAsia="ＭＳ 明朝" w:hAnsi="Century"/>
    </w:rPr>
  </w:style>
  <w:style w:type="paragraph" w:styleId="2b">
    <w:name w:val="Body Text 2"/>
    <w:basedOn w:val="a3"/>
    <w:link w:val="2c"/>
    <w:uiPriority w:val="99"/>
    <w:semiHidden/>
    <w:rsid w:val="00605CA2"/>
    <w:pPr>
      <w:spacing w:line="480" w:lineRule="auto"/>
    </w:pPr>
  </w:style>
  <w:style w:type="character" w:customStyle="1" w:styleId="2c">
    <w:name w:val="本文 2 (文字)"/>
    <w:basedOn w:val="a5"/>
    <w:link w:val="2b"/>
    <w:uiPriority w:val="99"/>
    <w:semiHidden/>
    <w:rsid w:val="00605CA2"/>
    <w:rPr>
      <w:rFonts w:ascii="Century" w:eastAsia="ＭＳ 明朝" w:hAnsi="Century"/>
    </w:rPr>
  </w:style>
  <w:style w:type="paragraph" w:styleId="37">
    <w:name w:val="Body Text 3"/>
    <w:basedOn w:val="a3"/>
    <w:link w:val="38"/>
    <w:uiPriority w:val="99"/>
    <w:semiHidden/>
    <w:rsid w:val="00605CA2"/>
    <w:rPr>
      <w:sz w:val="16"/>
      <w:szCs w:val="16"/>
    </w:rPr>
  </w:style>
  <w:style w:type="character" w:customStyle="1" w:styleId="38">
    <w:name w:val="本文 3 (文字)"/>
    <w:basedOn w:val="a5"/>
    <w:link w:val="37"/>
    <w:uiPriority w:val="99"/>
    <w:semiHidden/>
    <w:rsid w:val="00605CA2"/>
    <w:rPr>
      <w:rFonts w:ascii="Century" w:eastAsia="ＭＳ 明朝" w:hAnsi="Century"/>
      <w:sz w:val="16"/>
      <w:szCs w:val="16"/>
    </w:rPr>
  </w:style>
  <w:style w:type="paragraph" w:styleId="affff3">
    <w:name w:val="Body Text Indent"/>
    <w:basedOn w:val="a3"/>
    <w:link w:val="affff4"/>
    <w:uiPriority w:val="99"/>
    <w:semiHidden/>
    <w:rsid w:val="00605CA2"/>
    <w:pPr>
      <w:ind w:left="851"/>
    </w:pPr>
  </w:style>
  <w:style w:type="character" w:customStyle="1" w:styleId="affff4">
    <w:name w:val="本文インデント (文字)"/>
    <w:basedOn w:val="a5"/>
    <w:link w:val="affff3"/>
    <w:uiPriority w:val="99"/>
    <w:semiHidden/>
    <w:rsid w:val="00605CA2"/>
    <w:rPr>
      <w:rFonts w:ascii="Century" w:eastAsia="ＭＳ 明朝" w:hAnsi="Century"/>
    </w:rPr>
  </w:style>
  <w:style w:type="paragraph" w:styleId="2d">
    <w:name w:val="Body Text Indent 2"/>
    <w:basedOn w:val="a3"/>
    <w:link w:val="2e"/>
    <w:uiPriority w:val="99"/>
    <w:semiHidden/>
    <w:rsid w:val="00605CA2"/>
    <w:pPr>
      <w:spacing w:line="480" w:lineRule="auto"/>
      <w:ind w:left="851"/>
    </w:pPr>
  </w:style>
  <w:style w:type="character" w:customStyle="1" w:styleId="2e">
    <w:name w:val="本文インデント 2 (文字)"/>
    <w:basedOn w:val="a5"/>
    <w:link w:val="2d"/>
    <w:uiPriority w:val="99"/>
    <w:semiHidden/>
    <w:rsid w:val="00605CA2"/>
    <w:rPr>
      <w:rFonts w:ascii="Century" w:eastAsia="ＭＳ 明朝" w:hAnsi="Century"/>
    </w:rPr>
  </w:style>
  <w:style w:type="paragraph" w:styleId="39">
    <w:name w:val="Body Text Indent 3"/>
    <w:basedOn w:val="a3"/>
    <w:link w:val="3a"/>
    <w:uiPriority w:val="99"/>
    <w:semiHidden/>
    <w:rsid w:val="00605CA2"/>
    <w:pPr>
      <w:ind w:left="851"/>
    </w:pPr>
    <w:rPr>
      <w:sz w:val="16"/>
      <w:szCs w:val="16"/>
    </w:rPr>
  </w:style>
  <w:style w:type="character" w:customStyle="1" w:styleId="3a">
    <w:name w:val="本文インデント 3 (文字)"/>
    <w:basedOn w:val="a5"/>
    <w:link w:val="39"/>
    <w:uiPriority w:val="99"/>
    <w:semiHidden/>
    <w:rsid w:val="00605CA2"/>
    <w:rPr>
      <w:rFonts w:ascii="Century" w:eastAsia="ＭＳ 明朝" w:hAnsi="Century"/>
      <w:sz w:val="16"/>
      <w:szCs w:val="16"/>
    </w:rPr>
  </w:style>
  <w:style w:type="paragraph" w:styleId="affff5">
    <w:name w:val="Body Text First Indent"/>
    <w:basedOn w:val="a4"/>
    <w:link w:val="affff6"/>
    <w:uiPriority w:val="99"/>
    <w:semiHidden/>
    <w:rsid w:val="00605CA2"/>
    <w:pPr>
      <w:adjustRightInd w:val="0"/>
      <w:snapToGrid/>
      <w:spacing w:beforeLines="0" w:before="0"/>
      <w:ind w:left="0" w:firstLine="210"/>
      <w:contextualSpacing w:val="0"/>
    </w:pPr>
  </w:style>
  <w:style w:type="character" w:customStyle="1" w:styleId="affff6">
    <w:name w:val="本文字下げ (文字)"/>
    <w:basedOn w:val="a8"/>
    <w:link w:val="affff5"/>
    <w:uiPriority w:val="99"/>
    <w:semiHidden/>
    <w:rsid w:val="00605CA2"/>
    <w:rPr>
      <w:rFonts w:ascii="Century" w:eastAsia="ＭＳ 明朝" w:hAnsi="Century"/>
    </w:rPr>
  </w:style>
  <w:style w:type="paragraph" w:styleId="2f">
    <w:name w:val="Body Text First Indent 2"/>
    <w:basedOn w:val="affff3"/>
    <w:link w:val="2f0"/>
    <w:uiPriority w:val="99"/>
    <w:semiHidden/>
    <w:rsid w:val="00605CA2"/>
    <w:pPr>
      <w:ind w:firstLine="210"/>
    </w:pPr>
  </w:style>
  <w:style w:type="character" w:customStyle="1" w:styleId="2f0">
    <w:name w:val="本文字下げ 2 (文字)"/>
    <w:basedOn w:val="affff4"/>
    <w:link w:val="2f"/>
    <w:uiPriority w:val="99"/>
    <w:semiHidden/>
    <w:rsid w:val="00605CA2"/>
    <w:rPr>
      <w:rFonts w:ascii="Century" w:eastAsia="ＭＳ 明朝" w:hAnsi="Century"/>
    </w:rPr>
  </w:style>
  <w:style w:type="paragraph" w:styleId="46">
    <w:name w:val="toc 4"/>
    <w:basedOn w:val="a3"/>
    <w:next w:val="a3"/>
    <w:autoRedefine/>
    <w:uiPriority w:val="39"/>
    <w:semiHidden/>
    <w:rsid w:val="00605CA2"/>
    <w:pPr>
      <w:ind w:left="630"/>
    </w:pPr>
  </w:style>
  <w:style w:type="paragraph" w:styleId="56">
    <w:name w:val="toc 5"/>
    <w:basedOn w:val="a3"/>
    <w:next w:val="a3"/>
    <w:autoRedefine/>
    <w:uiPriority w:val="39"/>
    <w:semiHidden/>
    <w:rsid w:val="00605CA2"/>
    <w:pPr>
      <w:ind w:left="840"/>
    </w:pPr>
  </w:style>
  <w:style w:type="paragraph" w:styleId="62">
    <w:name w:val="toc 6"/>
    <w:basedOn w:val="a3"/>
    <w:next w:val="a3"/>
    <w:autoRedefine/>
    <w:uiPriority w:val="39"/>
    <w:semiHidden/>
    <w:rsid w:val="00605CA2"/>
    <w:pPr>
      <w:ind w:left="1050"/>
    </w:pPr>
  </w:style>
  <w:style w:type="paragraph" w:styleId="72">
    <w:name w:val="toc 7"/>
    <w:basedOn w:val="a3"/>
    <w:next w:val="a3"/>
    <w:autoRedefine/>
    <w:uiPriority w:val="39"/>
    <w:semiHidden/>
    <w:rsid w:val="00605CA2"/>
    <w:pPr>
      <w:ind w:left="1260"/>
    </w:pPr>
  </w:style>
  <w:style w:type="paragraph" w:styleId="82">
    <w:name w:val="toc 8"/>
    <w:basedOn w:val="a3"/>
    <w:next w:val="a3"/>
    <w:autoRedefine/>
    <w:uiPriority w:val="39"/>
    <w:semiHidden/>
    <w:rsid w:val="00605CA2"/>
    <w:pPr>
      <w:ind w:left="1470"/>
    </w:pPr>
  </w:style>
  <w:style w:type="paragraph" w:styleId="92">
    <w:name w:val="toc 9"/>
    <w:basedOn w:val="a3"/>
    <w:next w:val="a3"/>
    <w:autoRedefine/>
    <w:uiPriority w:val="39"/>
    <w:semiHidden/>
    <w:rsid w:val="00605CA2"/>
    <w:pPr>
      <w:ind w:left="1680"/>
    </w:pPr>
  </w:style>
  <w:style w:type="paragraph" w:customStyle="1" w:styleId="a1">
    <w:name w:val="ビュレット"/>
    <w:basedOn w:val="a4"/>
    <w:qFormat/>
    <w:rsid w:val="008B02CD"/>
    <w:pPr>
      <w:numPr>
        <w:ilvl w:val="1"/>
        <w:numId w:val="29"/>
      </w:numPr>
      <w:spacing w:beforeLines="0" w:before="0" w:afterLines="50" w:after="180" w:line="240" w:lineRule="auto"/>
      <w:ind w:left="568" w:hanging="284"/>
      <w:contextualSpacing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1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008193.IS\AppData\Local\Temp\Temp1_Olympus%20Global%20Rule(&#26360;&#24335;)3.zip\Olympus%20Global%20Rule_Japanese_&#32048;&#21063;(&#26360;&#24335;)&#65299;.dotx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874dd4c2-f845-433e-829c-e1fa782131c5" ContentTypeId="0x0101" PreviousValue="false" LastSyncTimeStamp="2017-10-23T19:06:27.527Z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898b__x76f4__x3057__x671f__x9650__x5e74__x6570_ xmlns="1ccafe3a-8112-4cea-a8b3-f3d8b655903f">3</_x898b__x76f4__x3057__x671f__x9650__x5e74__x6570_>
    <_x73fe__x884c__x7248__x306e__x767a__x52b9__x65e5_ xmlns="1ccafe3a-8112-4cea-a8b3-f3d8b655903f" xsi:nil="true"/>
    <_x521d__x7248__x306e__x767a__x52b9__x65e5_ xmlns="1ccafe3a-8112-4cea-a8b3-f3d8b655903f" xsi:nil="true"/>
    <_x5ec3__x6b62__x65e5_DateAbolished xmlns="1ccafe3a-8112-4cea-a8b3-f3d8b655903f" xsi:nil="true"/>
    <_x516c__x958b__x65e5_ xmlns="1ccafe3a-8112-4cea-a8b3-f3d8b655903f" xsi:nil="true"/>
    <_x898b__x76f4__x3057__x671f__x9650_ xmlns="1ccafe3a-8112-4cea-a8b3-f3d8b655903f" xsi:nil="true"/>
    <_x898f__x7a0b__x4e3b__x7ba1__x90e8__x7f72_ xmlns="1ccafe3a-8112-4cea-a8b3-f3d8b655903f" xsi:nil="true"/>
    <_x898f__x7a0b__x540d__x002f_Title xmlns="1ccafe3a-8112-4cea-a8b3-f3d8b655903f" xsi:nil="true"/>
    <Ver_x002e_ xmlns="1ccafe3a-8112-4cea-a8b3-f3d8b655903f" xsi:nil="true"/>
    <_x898f__x7a0b__x62c5__x5f53__x7a93__x53e3__xff08_cc_xff09_ xmlns="1ccafe3a-8112-4cea-a8b3-f3d8b655903f">
      <UserInfo>
        <DisplayName/>
        <AccountId xsi:nil="true"/>
        <AccountType/>
      </UserInfo>
    </_x898f__x7a0b__x62c5__x5f53__x7a93__x53e3__xff08_cc_xff09_>
    <_x898f__x7a0b__x62c5__x5f53__x7a93__x53e3_ xmlns="1ccafe3a-8112-4cea-a8b3-f3d8b655903f">
      <UserInfo>
        <DisplayName/>
        <AccountId xsi:nil="true"/>
        <AccountType/>
      </UserInfo>
    </_x898f__x7a0b__x62c5__x5f53__x7a93__x53e3_>
    <Windowcontact2 xmlns="1ccafe3a-8112-4cea-a8b3-f3d8b655903f">
      <UserInfo>
        <DisplayName/>
        <AccountId xsi:nil="true"/>
        <AccountType/>
      </UserInfo>
    </Windowcontact2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C37731EE323242BCD05429A6C2EE46" ma:contentTypeVersion="22" ma:contentTypeDescription="Create a new document." ma:contentTypeScope="" ma:versionID="0eecfd2f3c409b139d82e10b3b7433f5">
  <xsd:schema xmlns:xsd="http://www.w3.org/2001/XMLSchema" xmlns:xs="http://www.w3.org/2001/XMLSchema" xmlns:p="http://schemas.microsoft.com/office/2006/metadata/properties" xmlns:ns2="1ccafe3a-8112-4cea-a8b3-f3d8b655903f" xmlns:ns3="53bc6be1-5434-4a0d-af74-dde8162c7a70" targetNamespace="http://schemas.microsoft.com/office/2006/metadata/properties" ma:root="true" ma:fieldsID="1d164bad5b699e15c0053b5f70485562" ns2:_="" ns3:_="">
    <xsd:import namespace="1ccafe3a-8112-4cea-a8b3-f3d8b655903f"/>
    <xsd:import namespace="53bc6be1-5434-4a0d-af74-dde8162c7a70"/>
    <xsd:element name="properties">
      <xsd:complexType>
        <xsd:sequence>
          <xsd:element name="documentManagement">
            <xsd:complexType>
              <xsd:all>
                <xsd:element ref="ns2:_x521d__x7248__x306e__x767a__x52b9__x65e5_" minOccurs="0"/>
                <xsd:element ref="ns2:_x73fe__x884c__x7248__x306e__x767a__x52b9__x65e5_" minOccurs="0"/>
                <xsd:element ref="ns2:_x516c__x958b__x65e5_" minOccurs="0"/>
                <xsd:element ref="ns2:_x898b__x76f4__x3057__x671f__x9650__x5e74__x6570_" minOccurs="0"/>
                <xsd:element ref="ns2:_x898b__x76f4__x3057__x671f__x9650_" minOccurs="0"/>
                <xsd:element ref="ns2:_x898f__x7a0b__x4e3b__x7ba1__x90e8__x7f72_" minOccurs="0"/>
                <xsd:element ref="ns2:_x5ec3__x6b62__x65e5_DateAbolished" minOccurs="0"/>
                <xsd:element ref="ns2:MediaServiceMetadata" minOccurs="0"/>
                <xsd:element ref="ns2:MediaServiceFastMetadata" minOccurs="0"/>
                <xsd:element ref="ns2:_x898f__x7a0b__x540d__x002f_Title" minOccurs="0"/>
                <xsd:element ref="ns2:Ver_x002e_" minOccurs="0"/>
                <xsd:element ref="ns2:_x898f__x7a0b__x62c5__x5f53__x7a93__x53e3_" minOccurs="0"/>
                <xsd:element ref="ns2:_x898f__x7a0b__x62c5__x5f53__x7a93__x53e3__xff08_cc_xff09_" minOccurs="0"/>
                <xsd:element ref="ns3:SharedWithUsers" minOccurs="0"/>
                <xsd:element ref="ns3:SharedWithDetails" minOccurs="0"/>
                <xsd:element ref="ns2:Windowcontact2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afe3a-8112-4cea-a8b3-f3d8b655903f" elementFormDefault="qualified">
    <xsd:import namespace="http://schemas.microsoft.com/office/2006/documentManagement/types"/>
    <xsd:import namespace="http://schemas.microsoft.com/office/infopath/2007/PartnerControls"/>
    <xsd:element name="_x521d__x7248__x306e__x767a__x52b9__x65e5_" ma:index="8" nillable="true" ma:displayName="初版の発効日" ma:description="Effective Date of First Edition" ma:format="DateOnly" ma:internalName="_x521d__x7248__x306e__x767a__x52b9__x65e5_">
      <xsd:simpleType>
        <xsd:restriction base="dms:DateTime"/>
      </xsd:simpleType>
    </xsd:element>
    <xsd:element name="_x73fe__x884c__x7248__x306e__x767a__x52b9__x65e5_" ma:index="9" nillable="true" ma:displayName="現行版の発効日" ma:format="DateOnly" ma:internalName="_x73fe__x884c__x7248__x306e__x767a__x52b9__x65e5_">
      <xsd:simpleType>
        <xsd:restriction base="dms:DateTime"/>
      </xsd:simpleType>
    </xsd:element>
    <xsd:element name="_x516c__x958b__x65e5_" ma:index="10" nillable="true" ma:displayName="公開日" ma:format="DateOnly" ma:internalName="_x516c__x958b__x65e5_">
      <xsd:simpleType>
        <xsd:restriction base="dms:DateTime"/>
      </xsd:simpleType>
    </xsd:element>
    <xsd:element name="_x898b__x76f4__x3057__x671f__x9650__x5e74__x6570_" ma:index="11" nillable="true" ma:displayName="見直し期限年数" ma:decimals="0" ma:format="Dropdown" ma:internalName="_x898b__x76f4__x3057__x671f__x9650__x5e74__x6570_" ma:percentage="FALSE">
      <xsd:simpleType>
        <xsd:restriction base="dms:Number"/>
      </xsd:simpleType>
    </xsd:element>
    <xsd:element name="_x898b__x76f4__x3057__x671f__x9650_" ma:index="12" nillable="true" ma:displayName="見直し期限" ma:format="DateOnly" ma:internalName="_x898b__x76f4__x3057__x671f__x9650_">
      <xsd:simpleType>
        <xsd:restriction base="dms:DateTime"/>
      </xsd:simpleType>
    </xsd:element>
    <xsd:element name="_x898f__x7a0b__x4e3b__x7ba1__x90e8__x7f72_" ma:index="13" nillable="true" ma:displayName="規程主管部署" ma:format="Dropdown" ma:internalName="_x898f__x7a0b__x4e3b__x7ba1__x90e8__x7f72_">
      <xsd:simpleType>
        <xsd:restriction base="dms:Text">
          <xsd:maxLength value="255"/>
        </xsd:restriction>
      </xsd:simpleType>
    </xsd:element>
    <xsd:element name="_x5ec3__x6b62__x65e5_DateAbolished" ma:index="14" nillable="true" ma:displayName="廃止日 Date Abolished" ma:format="DateOnly" ma:internalName="_x5ec3__x6b62__x65e5_DateAbolished">
      <xsd:simpleType>
        <xsd:restriction base="dms:DateTime"/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_x898f__x7a0b__x540d__x002f_Title" ma:index="17" nillable="true" ma:displayName="規程名 / Title" ma:format="Dropdown" ma:internalName="_x898f__x7a0b__x540d__x002f_Title">
      <xsd:simpleType>
        <xsd:restriction base="dms:Text">
          <xsd:maxLength value="255"/>
        </xsd:restriction>
      </xsd:simpleType>
    </xsd:element>
    <xsd:element name="Ver_x002e_" ma:index="18" nillable="true" ma:displayName="Ver." ma:format="Dropdown" ma:internalName="Ver_x002e_">
      <xsd:simpleType>
        <xsd:restriction base="dms:Text">
          <xsd:maxLength value="255"/>
        </xsd:restriction>
      </xsd:simpleType>
    </xsd:element>
    <xsd:element name="_x898f__x7a0b__x62c5__x5f53__x7a93__x53e3_" ma:index="19" nillable="true" ma:displayName="規程担当窓口" ma:description="各分類の責任者" ma:format="Dropdown" ma:list="UserInfo" ma:SharePointGroup="0" ma:internalName="_x898f__x7a0b__x62c5__x5f53__x7a93__x53e3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898f__x7a0b__x62c5__x5f53__x7a93__x53e3__xff08_cc_xff09_" ma:index="20" nillable="true" ma:displayName="規程担当窓口（cc）" ma:description="Category Ownerより任命された規程担当者" ma:format="Dropdown" ma:list="UserInfo" ma:SharePointGroup="0" ma:internalName="_x898f__x7a0b__x62c5__x5f53__x7a93__x53e3__xff08_cc_xff09_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Windowcontact2" ma:index="23" nillable="true" ma:displayName="Window contact 2" ma:description="窓口担当者が複数の場合のみ使用" ma:format="Dropdown" ma:list="UserInfo" ma:SharePointGroup="0" ma:internalName="Windowcontact2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c6be1-5434-4a0d-af74-dde8162c7a70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685C5E-A409-4A86-84B1-815A2C367AC7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88E73A38-24AD-4FBA-AD35-D44F76002C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058AEA-8A1C-4D70-AA4B-FADFA01D795A}">
  <ds:schemaRefs>
    <ds:schemaRef ds:uri="http://schemas.microsoft.com/office/2006/metadata/properties"/>
    <ds:schemaRef ds:uri="http://schemas.microsoft.com/office/infopath/2007/PartnerControls"/>
    <ds:schemaRef ds:uri="1ccafe3a-8112-4cea-a8b3-f3d8b655903f"/>
  </ds:schemaRefs>
</ds:datastoreItem>
</file>

<file path=customXml/itemProps4.xml><?xml version="1.0" encoding="utf-8"?>
<ds:datastoreItem xmlns:ds="http://schemas.openxmlformats.org/officeDocument/2006/customXml" ds:itemID="{3CE8BDB3-3D9D-4350-A751-92FC28E40B0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121C578-7ED8-4318-AF09-639B5E32F5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afe3a-8112-4cea-a8b3-f3d8b655903f"/>
    <ds:schemaRef ds:uri="53bc6be1-5434-4a0d-af74-dde8162c7a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Olympus Global Rule_Japanese_細則(書式)３.dotx</Template>
  <TotalTime>16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武田　匡広</dc:creator>
  <cp:lastModifiedBy>Satoru Koizumi (小泉　悟)</cp:lastModifiedBy>
  <cp:revision>3</cp:revision>
  <cp:lastPrinted>2019-04-17T08:25:00Z</cp:lastPrinted>
  <dcterms:created xsi:type="dcterms:W3CDTF">2025-03-10T06:08:00Z</dcterms:created>
  <dcterms:modified xsi:type="dcterms:W3CDTF">2025-03-10T06:22:00Z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0x0101007DC37731EE323242BCD05429A6C2EE46</vt:lpwstr>
  </property>
</Properties>
</file>